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D1F" w:rsidRDefault="00E33B6C">
      <w:pPr>
        <w:pStyle w:val="Title"/>
      </w:pPr>
      <w:r>
        <w:t xml:space="preserve"> </w:t>
      </w:r>
    </w:p>
    <w:p w:rsidR="000A27EE" w:rsidRDefault="000A27EE">
      <w:pPr>
        <w:pStyle w:val="Title"/>
      </w:pPr>
    </w:p>
    <w:p w:rsidR="000A27EE" w:rsidRDefault="000A27EE">
      <w:pPr>
        <w:pStyle w:val="Title"/>
      </w:pPr>
    </w:p>
    <w:p w:rsidR="00AA1D1F" w:rsidRDefault="00AA1D1F">
      <w:pPr>
        <w:pStyle w:val="Title"/>
      </w:pPr>
    </w:p>
    <w:p w:rsidR="00AA1D1F" w:rsidRDefault="009F7ABA">
      <w:pPr>
        <w:pStyle w:val="Title"/>
      </w:pPr>
      <w:fldSimple w:instr=" TITLE  \* MERGEFORMAT ">
        <w:r w:rsidR="00AA1D1F">
          <w:rPr>
            <w:rFonts w:cs="Arial"/>
            <w:sz w:val="40"/>
            <w:u w:val="none"/>
          </w:rPr>
          <w:t>Forensic Report</w:t>
        </w:r>
      </w:fldSimple>
    </w:p>
    <w:p w:rsidR="00AA1D1F" w:rsidRDefault="00AA1D1F">
      <w:pPr>
        <w:pStyle w:val="Title"/>
      </w:pPr>
    </w:p>
    <w:p w:rsidR="0002261A" w:rsidRDefault="0002261A">
      <w:pPr>
        <w:pStyle w:val="Title"/>
      </w:pPr>
    </w:p>
    <w:p w:rsidR="0002261A" w:rsidRDefault="0002261A">
      <w:pPr>
        <w:pStyle w:val="Title"/>
      </w:pPr>
    </w:p>
    <w:tbl>
      <w:tblPr>
        <w:tblW w:w="9757" w:type="dxa"/>
        <w:tblInd w:w="680" w:type="dxa"/>
        <w:tblLook w:val="0000" w:firstRow="0" w:lastRow="0" w:firstColumn="0" w:lastColumn="0" w:noHBand="0" w:noVBand="0"/>
      </w:tblPr>
      <w:tblGrid>
        <w:gridCol w:w="3888"/>
        <w:gridCol w:w="5869"/>
      </w:tblGrid>
      <w:tr w:rsidR="00AA1D1F" w:rsidTr="008049FB">
        <w:tc>
          <w:tcPr>
            <w:tcW w:w="3888" w:type="dxa"/>
          </w:tcPr>
          <w:p w:rsidR="00AA1D1F" w:rsidRDefault="00AA1D1F">
            <w:pPr>
              <w:pStyle w:val="Title"/>
              <w:jc w:val="right"/>
              <w:rPr>
                <w:rFonts w:cs="Arial"/>
                <w:sz w:val="24"/>
                <w:u w:val="none"/>
              </w:rPr>
            </w:pPr>
            <w:r>
              <w:rPr>
                <w:rFonts w:cs="Arial"/>
                <w:sz w:val="24"/>
                <w:u w:val="none"/>
              </w:rPr>
              <w:t>Client:</w:t>
            </w:r>
          </w:p>
        </w:tc>
        <w:tc>
          <w:tcPr>
            <w:tcW w:w="5869" w:type="dxa"/>
          </w:tcPr>
          <w:p w:rsidR="00AA1D1F" w:rsidRPr="00EF055D" w:rsidRDefault="00AA1D1F" w:rsidP="007F39AE">
            <w:pPr>
              <w:pStyle w:val="Title"/>
              <w:jc w:val="left"/>
              <w:rPr>
                <w:rFonts w:cs="Arial"/>
                <w:b w:val="0"/>
                <w:bCs/>
                <w:sz w:val="24"/>
                <w:u w:val="none"/>
              </w:rPr>
            </w:pPr>
          </w:p>
        </w:tc>
      </w:tr>
      <w:tr w:rsidR="00AA1D1F" w:rsidTr="008049FB">
        <w:tc>
          <w:tcPr>
            <w:tcW w:w="3888" w:type="dxa"/>
          </w:tcPr>
          <w:p w:rsidR="00AA1D1F" w:rsidRDefault="00AA1D1F">
            <w:pPr>
              <w:pStyle w:val="Title"/>
              <w:jc w:val="right"/>
              <w:rPr>
                <w:rFonts w:cs="Arial"/>
                <w:sz w:val="24"/>
                <w:u w:val="none"/>
              </w:rPr>
            </w:pPr>
            <w:r>
              <w:rPr>
                <w:rFonts w:cs="Arial"/>
                <w:sz w:val="24"/>
                <w:u w:val="none"/>
              </w:rPr>
              <w:t>Client’s Case ref:</w:t>
            </w:r>
          </w:p>
        </w:tc>
        <w:tc>
          <w:tcPr>
            <w:tcW w:w="5869" w:type="dxa"/>
          </w:tcPr>
          <w:p w:rsidR="00AA1D1F" w:rsidRDefault="00AA1D1F" w:rsidP="00E7743A">
            <w:pPr>
              <w:pStyle w:val="Title"/>
              <w:jc w:val="left"/>
              <w:rPr>
                <w:rFonts w:cs="Arial"/>
                <w:b w:val="0"/>
                <w:bCs/>
                <w:sz w:val="24"/>
                <w:u w:val="none"/>
              </w:rPr>
            </w:pPr>
          </w:p>
        </w:tc>
      </w:tr>
      <w:tr w:rsidR="00AA1D1F" w:rsidTr="008049FB">
        <w:tc>
          <w:tcPr>
            <w:tcW w:w="3888" w:type="dxa"/>
          </w:tcPr>
          <w:p w:rsidR="00AA1D1F" w:rsidRDefault="00AA1D1F">
            <w:pPr>
              <w:pStyle w:val="Title"/>
              <w:jc w:val="right"/>
              <w:rPr>
                <w:rFonts w:cs="Arial"/>
                <w:sz w:val="24"/>
                <w:u w:val="none"/>
              </w:rPr>
            </w:pPr>
            <w:r>
              <w:rPr>
                <w:rFonts w:cs="Arial"/>
                <w:sz w:val="24"/>
                <w:u w:val="none"/>
              </w:rPr>
              <w:t>Case name:</w:t>
            </w:r>
          </w:p>
        </w:tc>
        <w:tc>
          <w:tcPr>
            <w:tcW w:w="5869" w:type="dxa"/>
          </w:tcPr>
          <w:p w:rsidR="00AA1D1F" w:rsidRDefault="009F7ABA" w:rsidP="00E7743A">
            <w:pPr>
              <w:pStyle w:val="Title"/>
              <w:jc w:val="left"/>
              <w:rPr>
                <w:rFonts w:cs="Arial"/>
                <w:b w:val="0"/>
                <w:bCs/>
                <w:sz w:val="24"/>
                <w:u w:val="none"/>
              </w:rPr>
            </w:pPr>
            <w:r>
              <w:fldChar w:fldCharType="begin"/>
            </w:r>
            <w:r>
              <w:instrText xml:space="preserve"> DOCPROPERTY "Case Name"  \* MERGEFORMAT </w:instrText>
            </w:r>
            <w:r>
              <w:fldChar w:fldCharType="end"/>
            </w:r>
          </w:p>
          <w:p w:rsidR="0002261A" w:rsidRDefault="0002261A" w:rsidP="00E7743A">
            <w:pPr>
              <w:pStyle w:val="Title"/>
              <w:jc w:val="left"/>
              <w:rPr>
                <w:rFonts w:cs="Arial"/>
                <w:b w:val="0"/>
                <w:bCs/>
                <w:sz w:val="24"/>
                <w:u w:val="none"/>
              </w:rPr>
            </w:pPr>
          </w:p>
          <w:p w:rsidR="0002261A" w:rsidRDefault="0002261A" w:rsidP="00E7743A">
            <w:pPr>
              <w:pStyle w:val="Title"/>
              <w:jc w:val="left"/>
              <w:rPr>
                <w:rFonts w:cs="Arial"/>
                <w:b w:val="0"/>
                <w:bCs/>
                <w:sz w:val="24"/>
                <w:u w:val="none"/>
              </w:rPr>
            </w:pPr>
          </w:p>
        </w:tc>
      </w:tr>
      <w:tr w:rsidR="00AA1D1F" w:rsidTr="008049FB">
        <w:tc>
          <w:tcPr>
            <w:tcW w:w="3888" w:type="dxa"/>
          </w:tcPr>
          <w:p w:rsidR="00AA1D1F" w:rsidRDefault="00AA1D1F">
            <w:pPr>
              <w:pStyle w:val="Title"/>
              <w:jc w:val="right"/>
              <w:rPr>
                <w:rFonts w:cs="Arial"/>
                <w:sz w:val="24"/>
                <w:u w:val="none"/>
              </w:rPr>
            </w:pPr>
          </w:p>
        </w:tc>
        <w:tc>
          <w:tcPr>
            <w:tcW w:w="5869" w:type="dxa"/>
          </w:tcPr>
          <w:p w:rsidR="00AA1D1F" w:rsidRDefault="00AA1D1F">
            <w:pPr>
              <w:pStyle w:val="Title"/>
              <w:jc w:val="left"/>
              <w:rPr>
                <w:rFonts w:cs="Arial"/>
                <w:b w:val="0"/>
                <w:bCs/>
                <w:sz w:val="24"/>
                <w:u w:val="none"/>
              </w:rPr>
            </w:pPr>
          </w:p>
          <w:p w:rsidR="0002261A" w:rsidRDefault="0002261A">
            <w:pPr>
              <w:pStyle w:val="Title"/>
              <w:jc w:val="left"/>
              <w:rPr>
                <w:rFonts w:cs="Arial"/>
                <w:b w:val="0"/>
                <w:bCs/>
                <w:sz w:val="24"/>
                <w:u w:val="none"/>
              </w:rPr>
            </w:pPr>
          </w:p>
        </w:tc>
      </w:tr>
      <w:tr w:rsidR="00AA1D1F" w:rsidTr="008049FB">
        <w:tc>
          <w:tcPr>
            <w:tcW w:w="3888" w:type="dxa"/>
          </w:tcPr>
          <w:p w:rsidR="00AA1D1F" w:rsidRDefault="00AA1D1F">
            <w:pPr>
              <w:pStyle w:val="Title"/>
              <w:jc w:val="right"/>
              <w:rPr>
                <w:rFonts w:cs="Arial"/>
                <w:sz w:val="24"/>
                <w:u w:val="none"/>
              </w:rPr>
            </w:pPr>
            <w:r>
              <w:rPr>
                <w:rFonts w:cs="Arial"/>
                <w:sz w:val="24"/>
                <w:u w:val="none"/>
              </w:rPr>
              <w:t>CF Case ref:</w:t>
            </w:r>
          </w:p>
        </w:tc>
        <w:tc>
          <w:tcPr>
            <w:tcW w:w="5869" w:type="dxa"/>
          </w:tcPr>
          <w:p w:rsidR="00AA1D1F" w:rsidRDefault="009A7C87" w:rsidP="007D63B2">
            <w:pPr>
              <w:pStyle w:val="Title"/>
              <w:jc w:val="left"/>
              <w:rPr>
                <w:rFonts w:cs="Arial"/>
                <w:b w:val="0"/>
                <w:bCs/>
                <w:sz w:val="24"/>
                <w:u w:val="none"/>
              </w:rPr>
            </w:pPr>
            <w:r>
              <w:fldChar w:fldCharType="begin"/>
            </w:r>
            <w:r w:rsidR="008C2396">
              <w:instrText xml:space="preserve"> DOCPROPERTY "CF Case Ref"  \* MERGEFORMAT </w:instrText>
            </w:r>
            <w:r>
              <w:fldChar w:fldCharType="end"/>
            </w:r>
          </w:p>
        </w:tc>
      </w:tr>
      <w:tr w:rsidR="00AA1D1F" w:rsidTr="008049FB">
        <w:tc>
          <w:tcPr>
            <w:tcW w:w="3888" w:type="dxa"/>
          </w:tcPr>
          <w:p w:rsidR="00AA1D1F" w:rsidRDefault="00AA1D1F">
            <w:pPr>
              <w:pStyle w:val="Title"/>
              <w:jc w:val="right"/>
              <w:rPr>
                <w:rFonts w:cs="Arial"/>
                <w:sz w:val="24"/>
                <w:u w:val="none"/>
              </w:rPr>
            </w:pPr>
            <w:r>
              <w:rPr>
                <w:rFonts w:cs="Arial"/>
                <w:sz w:val="24"/>
                <w:u w:val="none"/>
              </w:rPr>
              <w:t>Report number:</w:t>
            </w:r>
          </w:p>
        </w:tc>
        <w:tc>
          <w:tcPr>
            <w:tcW w:w="5869" w:type="dxa"/>
          </w:tcPr>
          <w:p w:rsidR="00AA1D1F" w:rsidRDefault="00AA1D1F" w:rsidP="00DB3E41">
            <w:pPr>
              <w:pStyle w:val="Title"/>
              <w:jc w:val="left"/>
              <w:rPr>
                <w:rFonts w:cs="Arial"/>
                <w:b w:val="0"/>
                <w:bCs/>
                <w:sz w:val="24"/>
                <w:u w:val="none"/>
              </w:rPr>
            </w:pPr>
          </w:p>
        </w:tc>
      </w:tr>
      <w:tr w:rsidR="00AA1D1F" w:rsidTr="008049FB">
        <w:tc>
          <w:tcPr>
            <w:tcW w:w="3888" w:type="dxa"/>
          </w:tcPr>
          <w:p w:rsidR="00AA1D1F" w:rsidRDefault="00AA1D1F">
            <w:pPr>
              <w:pStyle w:val="Title"/>
              <w:jc w:val="right"/>
              <w:rPr>
                <w:rFonts w:cs="Arial"/>
                <w:sz w:val="24"/>
                <w:u w:val="none"/>
              </w:rPr>
            </w:pPr>
            <w:r>
              <w:rPr>
                <w:rFonts w:cs="Arial"/>
                <w:sz w:val="24"/>
                <w:u w:val="none"/>
              </w:rPr>
              <w:t>Report Author:</w:t>
            </w:r>
          </w:p>
        </w:tc>
        <w:tc>
          <w:tcPr>
            <w:tcW w:w="5869" w:type="dxa"/>
          </w:tcPr>
          <w:p w:rsidR="00AA1D1F" w:rsidRDefault="00AA1D1F">
            <w:pPr>
              <w:pStyle w:val="Title"/>
              <w:jc w:val="left"/>
              <w:rPr>
                <w:rFonts w:cs="Arial"/>
                <w:b w:val="0"/>
                <w:bCs/>
                <w:sz w:val="24"/>
                <w:u w:val="none"/>
              </w:rPr>
            </w:pPr>
          </w:p>
        </w:tc>
      </w:tr>
      <w:tr w:rsidR="00AA1D1F" w:rsidTr="008049FB">
        <w:tc>
          <w:tcPr>
            <w:tcW w:w="3888" w:type="dxa"/>
          </w:tcPr>
          <w:p w:rsidR="00AA1D1F" w:rsidRDefault="00AA1D1F">
            <w:pPr>
              <w:pStyle w:val="Title"/>
              <w:jc w:val="right"/>
              <w:rPr>
                <w:rFonts w:cs="Arial"/>
                <w:sz w:val="24"/>
                <w:u w:val="none"/>
              </w:rPr>
            </w:pPr>
            <w:r>
              <w:rPr>
                <w:rFonts w:cs="Arial"/>
                <w:sz w:val="24"/>
                <w:u w:val="none"/>
              </w:rPr>
              <w:t>Report date:</w:t>
            </w:r>
          </w:p>
        </w:tc>
        <w:tc>
          <w:tcPr>
            <w:tcW w:w="5869" w:type="dxa"/>
          </w:tcPr>
          <w:p w:rsidR="00AA1D1F" w:rsidRDefault="00AA1D1F" w:rsidP="007D63B2">
            <w:pPr>
              <w:pStyle w:val="Title"/>
              <w:jc w:val="left"/>
              <w:rPr>
                <w:rFonts w:cs="Arial"/>
                <w:b w:val="0"/>
                <w:bCs/>
                <w:sz w:val="24"/>
                <w:u w:val="none"/>
              </w:rPr>
            </w:pPr>
          </w:p>
        </w:tc>
      </w:tr>
    </w:tbl>
    <w:p w:rsidR="00AA1D1F" w:rsidRDefault="00AA1D1F">
      <w:pPr>
        <w:pStyle w:val="Title"/>
      </w:pPr>
    </w:p>
    <w:p w:rsidR="00AA1D1F" w:rsidRDefault="00AA1D1F">
      <w:pPr>
        <w:pStyle w:val="Title"/>
      </w:pPr>
    </w:p>
    <w:p w:rsidR="00AA1D1F" w:rsidRDefault="00AA1D1F">
      <w:pPr>
        <w:pStyle w:val="Title"/>
      </w:pPr>
    </w:p>
    <w:p w:rsidR="00AA1D1F" w:rsidRDefault="00AA1D1F">
      <w:pPr>
        <w:pStyle w:val="Title"/>
      </w:pPr>
    </w:p>
    <w:p w:rsidR="00AA1D1F" w:rsidRDefault="00AA1D1F">
      <w:pPr>
        <w:pStyle w:val="Title"/>
      </w:pPr>
    </w:p>
    <w:p w:rsidR="00AA1D1F" w:rsidRDefault="00AA1D1F">
      <w:pPr>
        <w:pStyle w:val="Title"/>
      </w:pPr>
    </w:p>
    <w:p w:rsidR="00AA1D1F" w:rsidRDefault="00AA1D1F">
      <w:pPr>
        <w:pStyle w:val="Title"/>
      </w:pPr>
    </w:p>
    <w:p w:rsidR="00AA1D1F" w:rsidRDefault="00AA1D1F">
      <w:pPr>
        <w:pStyle w:val="Title"/>
      </w:pPr>
    </w:p>
    <w:p w:rsidR="00AA1D1F" w:rsidRDefault="00AA1D1F"/>
    <w:p w:rsidR="00AA1D1F" w:rsidRDefault="009F7ABA" w:rsidP="00312430">
      <w:pPr>
        <w:pStyle w:val="Title"/>
        <w:jc w:val="left"/>
      </w:pPr>
      <w:fldSimple w:instr=" TITLE  \* MERGEFORMAT ">
        <w:r w:rsidR="00AA1D1F">
          <w:rPr>
            <w:rFonts w:cs="Arial"/>
          </w:rPr>
          <w:t>Forensic Report</w:t>
        </w:r>
      </w:fldSimple>
    </w:p>
    <w:p w:rsidR="00AA1D1F" w:rsidRDefault="00AA1D1F">
      <w:pPr>
        <w:pStyle w:val="Heading1"/>
      </w:pPr>
      <w:r>
        <w:t>Introduction</w:t>
      </w:r>
    </w:p>
    <w:p w:rsidR="00AA1D1F" w:rsidRDefault="00AA1D1F">
      <w:pPr>
        <w:pStyle w:val="Heading2"/>
      </w:pPr>
      <w:r>
        <w:t xml:space="preserve">For the purposes of this report, technical explanations of the various procedures and terms used will be found in the </w:t>
      </w:r>
      <w:r>
        <w:rPr>
          <w:b/>
          <w:bCs w:val="0"/>
        </w:rPr>
        <w:t>Descriptions</w:t>
      </w:r>
      <w:r>
        <w:t xml:space="preserve"> Section</w:t>
      </w:r>
      <w:r w:rsidR="00810B1F">
        <w:t xml:space="preserve"> 5</w:t>
      </w:r>
      <w:r>
        <w:t xml:space="preserve">.  Items covered in this way will be underlined thus </w:t>
      </w:r>
      <w:r>
        <w:rPr>
          <w:b/>
          <w:bCs w:val="0"/>
          <w:u w:val="single"/>
        </w:rPr>
        <w:t>EnCase</w:t>
      </w:r>
      <w:r>
        <w:rPr>
          <w:b/>
          <w:bCs w:val="0"/>
          <w:vertAlign w:val="superscript"/>
        </w:rPr>
        <w:t>®</w:t>
      </w:r>
      <w:r>
        <w:t>.</w:t>
      </w:r>
    </w:p>
    <w:p w:rsidR="00AA1D1F" w:rsidRPr="00105EBE" w:rsidRDefault="00AA1D1F">
      <w:pPr>
        <w:pStyle w:val="Heading1"/>
        <w:rPr>
          <w:u w:val="single"/>
        </w:rPr>
      </w:pPr>
      <w:r w:rsidRPr="00105EBE">
        <w:rPr>
          <w:u w:val="single"/>
        </w:rPr>
        <w:t xml:space="preserve">Case Background </w:t>
      </w:r>
    </w:p>
    <w:p w:rsidR="00EA4707" w:rsidRDefault="00442401" w:rsidP="00EA4707">
      <w:pPr>
        <w:pStyle w:val="Heading2"/>
      </w:pPr>
      <w:r>
        <w:t xml:space="preserve"> </w:t>
      </w:r>
    </w:p>
    <w:p w:rsidR="00AA1D1F" w:rsidRDefault="00AA1D1F">
      <w:pPr>
        <w:pStyle w:val="Heading1"/>
      </w:pPr>
      <w:r>
        <w:t>The Material</w:t>
      </w:r>
    </w:p>
    <w:p w:rsidR="00396D82" w:rsidRPr="00396D82" w:rsidRDefault="00AA1D1F" w:rsidP="00396D82">
      <w:pPr>
        <w:pStyle w:val="Heading2"/>
        <w:rPr>
          <w:b/>
          <w:bCs w:val="0"/>
          <w:u w:val="single"/>
        </w:rPr>
      </w:pPr>
      <w:r>
        <w:t xml:space="preserve">All analysis was carried out using a </w:t>
      </w:r>
      <w:r>
        <w:rPr>
          <w:b/>
          <w:u w:val="single"/>
        </w:rPr>
        <w:t>Forensic Workstation</w:t>
      </w:r>
      <w:r>
        <w:t xml:space="preserve"> (</w:t>
      </w:r>
      <w:r>
        <w:rPr>
          <w:b/>
        </w:rPr>
        <w:t>FWS</w:t>
      </w:r>
      <w:r>
        <w:t xml:space="preserve">) and software known as </w:t>
      </w:r>
      <w:r w:rsidR="00396D82" w:rsidRPr="00396D82">
        <w:rPr>
          <w:b/>
          <w:bCs w:val="0"/>
          <w:u w:val="single"/>
        </w:rPr>
        <w:t>EnCase®</w:t>
      </w:r>
    </w:p>
    <w:p w:rsidR="00AA1D1F" w:rsidRDefault="00AA1D1F" w:rsidP="0028409F">
      <w:pPr>
        <w:pStyle w:val="Heading2"/>
      </w:pPr>
      <w:r>
        <w:t>A forensic image copy, using EnCase</w:t>
      </w:r>
      <w:r w:rsidRPr="00396D82">
        <w:rPr>
          <w:vertAlign w:val="superscript"/>
        </w:rPr>
        <w:t>®</w:t>
      </w:r>
      <w:r>
        <w:t xml:space="preserve"> version 6.71, was made of </w:t>
      </w:r>
      <w:r w:rsidR="004A7242">
        <w:t>the</w:t>
      </w:r>
      <w:r>
        <w:t xml:space="preserve"> hard drive prior to any analysis being undertaken</w:t>
      </w:r>
      <w:r w:rsidR="004A7242">
        <w:t>.</w:t>
      </w:r>
    </w:p>
    <w:p w:rsidR="00AA1D1F" w:rsidRDefault="00AA1D1F">
      <w:pPr>
        <w:pStyle w:val="Heading2"/>
      </w:pPr>
      <w:r>
        <w:t>All analysis was then carried out</w:t>
      </w:r>
      <w:r w:rsidR="00A6133B">
        <w:t xml:space="preserve"> using the forensic copy</w:t>
      </w:r>
      <w:r w:rsidR="006C3D82">
        <w:t xml:space="preserve"> in the form of </w:t>
      </w:r>
      <w:r w:rsidR="002550D8">
        <w:t>an</w:t>
      </w:r>
      <w:r w:rsidR="00F541BC">
        <w:t xml:space="preserve"> .E0</w:t>
      </w:r>
      <w:r w:rsidR="006C3D82">
        <w:t>1 file</w:t>
      </w:r>
      <w:r>
        <w:t>.</w:t>
      </w:r>
    </w:p>
    <w:p w:rsidR="00AA1D1F" w:rsidRDefault="00AA1D1F">
      <w:pPr>
        <w:pStyle w:val="Heading1"/>
      </w:pPr>
      <w:r>
        <w:t>Descriptions</w:t>
      </w:r>
    </w:p>
    <w:p w:rsidR="00AA1D1F" w:rsidRDefault="00AA1D1F">
      <w:pPr>
        <w:pStyle w:val="Heading2"/>
        <w:tabs>
          <w:tab w:val="clear" w:pos="900"/>
          <w:tab w:val="num" w:pos="792"/>
        </w:tabs>
      </w:pPr>
      <w:r>
        <w:rPr>
          <w:b/>
          <w:bCs w:val="0"/>
        </w:rPr>
        <w:t>EnCase</w:t>
      </w:r>
      <w:r w:rsidR="0013335C">
        <w:rPr>
          <w:vertAlign w:val="superscript"/>
        </w:rPr>
        <w:t>®</w:t>
      </w:r>
    </w:p>
    <w:p w:rsidR="00AA1D1F" w:rsidRDefault="00AA1D1F">
      <w:pPr>
        <w:pStyle w:val="Text2"/>
        <w:rPr>
          <w:rFonts w:cs="Arial"/>
        </w:rPr>
      </w:pPr>
      <w:r>
        <w:rPr>
          <w:rFonts w:cs="Arial"/>
        </w:rPr>
        <w:t>Software produced by Guidance Software which provides investigators with the tools to conduct complex investigations with accuracy and efficiency. It allows completely non-invasive computer forensic investigations while allowing examiners to easily manage large volumes of computer evidence and view computer drive contents including files, operating system artefacts, file system artefacts, and deleted files or file fragments located in file slack or unallocated space.</w:t>
      </w:r>
    </w:p>
    <w:p w:rsidR="00B2061B" w:rsidRDefault="00B2061B">
      <w:pPr>
        <w:pStyle w:val="Text2"/>
        <w:rPr>
          <w:rFonts w:cs="Arial"/>
        </w:rPr>
      </w:pPr>
    </w:p>
    <w:p w:rsidR="00E67235" w:rsidRDefault="00E67235" w:rsidP="00E67235">
      <w:pPr>
        <w:pStyle w:val="Heading2"/>
        <w:tabs>
          <w:tab w:val="clear" w:pos="900"/>
          <w:tab w:val="num" w:pos="792"/>
        </w:tabs>
      </w:pPr>
      <w:r>
        <w:rPr>
          <w:b/>
          <w:bCs w:val="0"/>
        </w:rPr>
        <w:t>Internet Evidence Finder (IEF)</w:t>
      </w:r>
    </w:p>
    <w:p w:rsidR="00FE01F2" w:rsidRDefault="0083601B" w:rsidP="006A0A57">
      <w:pPr>
        <w:pStyle w:val="Heading2"/>
        <w:numPr>
          <w:ilvl w:val="0"/>
          <w:numId w:val="0"/>
        </w:numPr>
        <w:ind w:left="720"/>
      </w:pPr>
      <w:r>
        <w:t>Software produced</w:t>
      </w:r>
      <w:r w:rsidR="00FE6A63">
        <w:t xml:space="preserve"> by Magnet Forensics which provides investigators with tools to conduct complex investigations with accuracy and efficiency. IEF allows </w:t>
      </w:r>
      <w:r w:rsidR="00A17999">
        <w:t>investigators a complete non-invasive full computer search for all common files and evidence possibly relevant to the forensic investigation.</w:t>
      </w:r>
      <w:r w:rsidR="00F1668A">
        <w:t xml:space="preserve"> IEF</w:t>
      </w:r>
      <w:r w:rsidR="00A17999">
        <w:t xml:space="preserve"> comes with many search features such as to search for a certain type of document, </w:t>
      </w:r>
      <w:r w:rsidR="007D2B96">
        <w:t xml:space="preserve">including </w:t>
      </w:r>
      <w:r w:rsidR="00A17999">
        <w:t>PDF files, Text files, Word Documents, Excel Documents, and</w:t>
      </w:r>
      <w:r w:rsidR="00686A5C">
        <w:t xml:space="preserve"> much</w:t>
      </w:r>
      <w:r w:rsidR="00A17999">
        <w:t xml:space="preserve"> more.</w:t>
      </w:r>
    </w:p>
    <w:p w:rsidR="00A5701E" w:rsidRDefault="00A5701E" w:rsidP="006A0A57">
      <w:pPr>
        <w:pStyle w:val="Heading2"/>
        <w:numPr>
          <w:ilvl w:val="0"/>
          <w:numId w:val="0"/>
        </w:numPr>
        <w:ind w:left="720"/>
      </w:pPr>
    </w:p>
    <w:p w:rsidR="00A5701E" w:rsidRDefault="00A5701E" w:rsidP="00A5701E">
      <w:pPr>
        <w:pStyle w:val="Heading2"/>
        <w:tabs>
          <w:tab w:val="clear" w:pos="900"/>
          <w:tab w:val="num" w:pos="792"/>
        </w:tabs>
      </w:pPr>
      <w:r>
        <w:rPr>
          <w:b/>
          <w:bCs w:val="0"/>
        </w:rPr>
        <w:t>Internet Browser</w:t>
      </w:r>
    </w:p>
    <w:p w:rsidR="00A5701E" w:rsidRDefault="00A5701E" w:rsidP="006A0A57">
      <w:pPr>
        <w:pStyle w:val="Heading2"/>
        <w:numPr>
          <w:ilvl w:val="0"/>
          <w:numId w:val="0"/>
        </w:numPr>
        <w:ind w:left="720"/>
      </w:pPr>
      <w:r w:rsidRPr="00A5701E">
        <w:t>Software on a computing device which allows you to visit and browse webpages on the internet. The most common 3 web browsers are Internet explorer, Firefox &amp; Google Chrome. These are created and compiled under different variants of computer code however relate with the same principles of visiting web pages and recording them in browser history.</w:t>
      </w:r>
    </w:p>
    <w:p w:rsidR="00B2061B" w:rsidRDefault="00B2061B" w:rsidP="005D5D95">
      <w:pPr>
        <w:pStyle w:val="Heading2"/>
        <w:numPr>
          <w:ilvl w:val="0"/>
          <w:numId w:val="0"/>
        </w:numPr>
        <w:ind w:left="900"/>
      </w:pPr>
    </w:p>
    <w:p w:rsidR="00B2061B" w:rsidRDefault="00B2061B" w:rsidP="005D5D95">
      <w:pPr>
        <w:pStyle w:val="Heading2"/>
        <w:numPr>
          <w:ilvl w:val="0"/>
          <w:numId w:val="0"/>
        </w:numPr>
        <w:ind w:left="900"/>
      </w:pPr>
    </w:p>
    <w:p w:rsidR="00B2061B" w:rsidRDefault="00B2061B" w:rsidP="005D5D95">
      <w:pPr>
        <w:pStyle w:val="Heading2"/>
        <w:numPr>
          <w:ilvl w:val="0"/>
          <w:numId w:val="0"/>
        </w:numPr>
        <w:ind w:left="900"/>
      </w:pPr>
    </w:p>
    <w:p w:rsidR="005B09B9" w:rsidRDefault="005B09B9" w:rsidP="005B09B9">
      <w:pPr>
        <w:pStyle w:val="Heading2"/>
        <w:rPr>
          <w:b/>
        </w:rPr>
      </w:pPr>
      <w:r>
        <w:rPr>
          <w:b/>
        </w:rPr>
        <w:t xml:space="preserve">Internet Browsing History </w:t>
      </w:r>
    </w:p>
    <w:p w:rsidR="00AA1D1F" w:rsidRPr="005B09B9" w:rsidRDefault="005D5D95" w:rsidP="005B09B9">
      <w:pPr>
        <w:pStyle w:val="Heading2"/>
        <w:numPr>
          <w:ilvl w:val="0"/>
          <w:numId w:val="0"/>
        </w:numPr>
        <w:ind w:left="900"/>
        <w:rPr>
          <w:b/>
        </w:rPr>
      </w:pPr>
      <w:r>
        <w:t>A</w:t>
      </w:r>
      <w:r w:rsidR="008160B1">
        <w:t xml:space="preserve"> data collection </w:t>
      </w:r>
      <w:r w:rsidR="000439B7">
        <w:t>of webpage names</w:t>
      </w:r>
      <w:r w:rsidR="00440696">
        <w:t>, sources</w:t>
      </w:r>
      <w:r>
        <w:t xml:space="preserve"> </w:t>
      </w:r>
      <w:r w:rsidR="00440696">
        <w:t>and times</w:t>
      </w:r>
      <w:r w:rsidR="00537350">
        <w:t>,</w:t>
      </w:r>
      <w:r w:rsidR="00440696">
        <w:t xml:space="preserve"> created by</w:t>
      </w:r>
      <w:r>
        <w:t xml:space="preserve"> an Internet Browser</w:t>
      </w:r>
      <w:r w:rsidR="0028636E">
        <w:t>.</w:t>
      </w:r>
      <w:r w:rsidR="000439B7">
        <w:t xml:space="preserve"> </w:t>
      </w:r>
      <w:r w:rsidR="0028636E">
        <w:t xml:space="preserve">Internet browsing history </w:t>
      </w:r>
      <w:r w:rsidR="000439B7">
        <w:t xml:space="preserve">shows </w:t>
      </w:r>
      <w:r w:rsidR="00917A36">
        <w:t xml:space="preserve">exactly what the Internet Browser has been used for and where it has </w:t>
      </w:r>
      <w:r w:rsidR="0028636E">
        <w:t>visited on</w:t>
      </w:r>
      <w:r w:rsidR="00917A36">
        <w:t xml:space="preserve"> the web.</w:t>
      </w:r>
    </w:p>
    <w:p w:rsidR="00FE01F2" w:rsidRDefault="00FE01F2">
      <w:pPr>
        <w:pStyle w:val="Text2"/>
      </w:pPr>
    </w:p>
    <w:p w:rsidR="00697551" w:rsidRPr="00697551" w:rsidRDefault="00697551" w:rsidP="00697551">
      <w:pPr>
        <w:pStyle w:val="Heading2"/>
        <w:rPr>
          <w:b/>
        </w:rPr>
      </w:pPr>
      <w:r w:rsidRPr="00697551">
        <w:rPr>
          <w:b/>
        </w:rPr>
        <w:t>Google Search</w:t>
      </w:r>
      <w:r w:rsidR="00AD56DA">
        <w:rPr>
          <w:b/>
        </w:rPr>
        <w:t xml:space="preserve"> Engine</w:t>
      </w:r>
    </w:p>
    <w:p w:rsidR="00697551" w:rsidRDefault="00AD56DA" w:rsidP="00697551">
      <w:pPr>
        <w:pStyle w:val="Heading2"/>
        <w:numPr>
          <w:ilvl w:val="0"/>
          <w:numId w:val="0"/>
        </w:numPr>
        <w:ind w:left="900"/>
      </w:pPr>
      <w:r>
        <w:t>A search engine created by Google</w:t>
      </w:r>
      <w:r w:rsidR="008830CF" w:rsidRPr="008830CF">
        <w:t xml:space="preserve"> ™</w:t>
      </w:r>
      <w:r w:rsidR="005E158D">
        <w:t xml:space="preserve"> which allows you to quickly search through the internet to find websites and information about what it is that you are looking for.</w:t>
      </w:r>
      <w:r w:rsidR="00585C49">
        <w:t xml:space="preserve"> It is the most common internet search engine and can find and search through millions and millions of websites located on the internet.</w:t>
      </w:r>
    </w:p>
    <w:p w:rsidR="00686F5B" w:rsidRDefault="00686F5B" w:rsidP="00697551">
      <w:pPr>
        <w:pStyle w:val="Heading2"/>
        <w:numPr>
          <w:ilvl w:val="0"/>
          <w:numId w:val="0"/>
        </w:numPr>
        <w:ind w:left="900"/>
      </w:pPr>
    </w:p>
    <w:p w:rsidR="00686F5B" w:rsidRPr="00686F5B" w:rsidRDefault="00686F5B" w:rsidP="00686F5B">
      <w:pPr>
        <w:pStyle w:val="Heading2"/>
        <w:rPr>
          <w:b/>
        </w:rPr>
      </w:pPr>
      <w:r w:rsidRPr="00686F5B">
        <w:rPr>
          <w:b/>
        </w:rPr>
        <w:t>Internet Search Tabs</w:t>
      </w:r>
    </w:p>
    <w:p w:rsidR="00BA233C" w:rsidRDefault="00686F5B" w:rsidP="00686F5B">
      <w:pPr>
        <w:pStyle w:val="Heading2"/>
        <w:numPr>
          <w:ilvl w:val="0"/>
          <w:numId w:val="0"/>
        </w:numPr>
        <w:ind w:left="900"/>
      </w:pPr>
      <w:r>
        <w:t>During usage of an Internet Browser, each website you visit is stored</w:t>
      </w:r>
      <w:r w:rsidR="004D56C0">
        <w:t xml:space="preserve"> and presented </w:t>
      </w:r>
      <w:r w:rsidR="00557463">
        <w:t>in</w:t>
      </w:r>
      <w:r>
        <w:t xml:space="preserve"> what is called a tab. Users of the Internet browser can have</w:t>
      </w:r>
      <w:r w:rsidR="002D3CE5">
        <w:t xml:space="preserve"> multiple tabs open at one time</w:t>
      </w:r>
      <w:r>
        <w:t xml:space="preserve"> in order to effectively</w:t>
      </w:r>
      <w:r w:rsidR="00EB69B7">
        <w:t xml:space="preserve"> and efficiently</w:t>
      </w:r>
      <w:r>
        <w:t xml:space="preserve"> search through multiple pages</w:t>
      </w:r>
      <w:r w:rsidR="002D3CE5">
        <w:t xml:space="preserve"> of the internet</w:t>
      </w:r>
      <w:r>
        <w:t xml:space="preserve"> at the same time. </w:t>
      </w:r>
    </w:p>
    <w:p w:rsidR="001A7D1C" w:rsidRDefault="001A7D1C" w:rsidP="00686F5B">
      <w:pPr>
        <w:pStyle w:val="Heading2"/>
        <w:numPr>
          <w:ilvl w:val="0"/>
          <w:numId w:val="0"/>
        </w:numPr>
        <w:ind w:left="900"/>
      </w:pPr>
    </w:p>
    <w:p w:rsidR="001A7D1C" w:rsidRPr="001A7D1C" w:rsidRDefault="00DC36DC" w:rsidP="001A7D1C">
      <w:pPr>
        <w:pStyle w:val="Heading2"/>
        <w:rPr>
          <w:b/>
        </w:rPr>
      </w:pPr>
      <w:r>
        <w:rPr>
          <w:b/>
        </w:rPr>
        <w:t>Central Processing Unit (CPU)</w:t>
      </w:r>
    </w:p>
    <w:p w:rsidR="007E05B8" w:rsidRDefault="001A7D1C" w:rsidP="001A7D1C">
      <w:pPr>
        <w:pStyle w:val="Heading2"/>
        <w:numPr>
          <w:ilvl w:val="0"/>
          <w:numId w:val="0"/>
        </w:numPr>
        <w:ind w:left="900"/>
      </w:pPr>
      <w:r>
        <w:t xml:space="preserve">The </w:t>
      </w:r>
      <w:r w:rsidR="00CD1944" w:rsidRPr="00CD1944">
        <w:t>Central Processing Unit (CPU)</w:t>
      </w:r>
      <w:r>
        <w:t>, is the heart of a computing device, it is the internal hardware component which processes every bit of data necessary to compute the</w:t>
      </w:r>
      <w:r w:rsidR="000366D9">
        <w:t xml:space="preserve"> mathematical</w:t>
      </w:r>
      <w:r>
        <w:t xml:space="preserve"> </w:t>
      </w:r>
      <w:r w:rsidR="000366D9">
        <w:t xml:space="preserve">and electrical circuitry </w:t>
      </w:r>
      <w:r>
        <w:t xml:space="preserve">equations and actions required to </w:t>
      </w:r>
      <w:r w:rsidR="00702B39">
        <w:t>fulfil</w:t>
      </w:r>
      <w:r>
        <w:t xml:space="preserve"> tasks and functions in </w:t>
      </w:r>
      <w:r w:rsidR="000C0071">
        <w:t>a</w:t>
      </w:r>
      <w:r w:rsidR="00702B39">
        <w:t>n everyday</w:t>
      </w:r>
      <w:r w:rsidR="000C0071">
        <w:t xml:space="preserve"> </w:t>
      </w:r>
      <w:r>
        <w:t>computing device.</w:t>
      </w:r>
    </w:p>
    <w:p w:rsidR="007E05B8" w:rsidRDefault="007E05B8" w:rsidP="001A7D1C">
      <w:pPr>
        <w:pStyle w:val="Heading2"/>
        <w:numPr>
          <w:ilvl w:val="0"/>
          <w:numId w:val="0"/>
        </w:numPr>
        <w:ind w:left="900"/>
      </w:pPr>
    </w:p>
    <w:p w:rsidR="00DC36DC" w:rsidRPr="00DC36DC" w:rsidRDefault="00DC36DC" w:rsidP="00DC36DC">
      <w:pPr>
        <w:pStyle w:val="Heading2"/>
        <w:rPr>
          <w:b/>
        </w:rPr>
      </w:pPr>
      <w:r>
        <w:rPr>
          <w:b/>
        </w:rPr>
        <w:t>Random Access Memory (RAM)</w:t>
      </w:r>
    </w:p>
    <w:p w:rsidR="00DC36DC" w:rsidRDefault="00DC36DC" w:rsidP="00DC36DC">
      <w:pPr>
        <w:pStyle w:val="Heading2"/>
        <w:numPr>
          <w:ilvl w:val="0"/>
          <w:numId w:val="0"/>
        </w:numPr>
        <w:ind w:left="900"/>
      </w:pPr>
      <w:r>
        <w:t>The</w:t>
      </w:r>
      <w:r w:rsidR="00CD1944">
        <w:t xml:space="preserve"> </w:t>
      </w:r>
      <w:r w:rsidR="00CD1944" w:rsidRPr="00CD1944">
        <w:t>Random Access Memory (RAM)</w:t>
      </w:r>
      <w:r w:rsidR="00CD1944">
        <w:t>,</w:t>
      </w:r>
      <w:r>
        <w:t xml:space="preserve"> is the internal component of a computing device which stores execution instructions for the CPU to </w:t>
      </w:r>
      <w:r w:rsidR="00AF608A">
        <w:t>retrieve and initiate;</w:t>
      </w:r>
      <w:r>
        <w:t xml:space="preserve"> in the form of machine code. The CPU retrieves t</w:t>
      </w:r>
      <w:r w:rsidR="00AF608A">
        <w:t>he instructions from the RAM and translates them</w:t>
      </w:r>
      <w:r>
        <w:t xml:space="preserve"> into a binary representation</w:t>
      </w:r>
      <w:r w:rsidR="00AF608A">
        <w:t xml:space="preserve"> of the value</w:t>
      </w:r>
      <w:r>
        <w:t xml:space="preserve"> in order to execute the instruction</w:t>
      </w:r>
      <w:r w:rsidR="00AF608A">
        <w:t>s</w:t>
      </w:r>
      <w:r>
        <w:t xml:space="preserve"> in the form of sending voltage (1) and not sending the voltage (0) to millions of transistors; a series of electrical circuits.</w:t>
      </w:r>
    </w:p>
    <w:p w:rsidR="006F14C5" w:rsidRDefault="006F14C5" w:rsidP="00DC36DC">
      <w:pPr>
        <w:pStyle w:val="Heading2"/>
        <w:numPr>
          <w:ilvl w:val="0"/>
          <w:numId w:val="0"/>
        </w:numPr>
        <w:ind w:left="900"/>
      </w:pPr>
    </w:p>
    <w:p w:rsidR="00F541BC" w:rsidRPr="00F541BC" w:rsidRDefault="00F541BC" w:rsidP="00F541BC">
      <w:pPr>
        <w:pStyle w:val="Heading2"/>
        <w:rPr>
          <w:b/>
        </w:rPr>
      </w:pPr>
      <w:r w:rsidRPr="00F541BC">
        <w:rPr>
          <w:b/>
        </w:rPr>
        <w:t>E</w:t>
      </w:r>
      <w:r>
        <w:rPr>
          <w:b/>
        </w:rPr>
        <w:t>0</w:t>
      </w:r>
      <w:r w:rsidRPr="00F541BC">
        <w:rPr>
          <w:b/>
        </w:rPr>
        <w:t>1 Image File</w:t>
      </w:r>
    </w:p>
    <w:p w:rsidR="00252DD5" w:rsidRDefault="00F541BC" w:rsidP="00DC36DC">
      <w:pPr>
        <w:pStyle w:val="Heading2"/>
        <w:numPr>
          <w:ilvl w:val="0"/>
          <w:numId w:val="0"/>
        </w:numPr>
        <w:ind w:left="900"/>
      </w:pPr>
      <w:r>
        <w:t xml:space="preserve">An .E01 image file is a copy of a hard drive created by </w:t>
      </w:r>
      <w:r w:rsidR="00981AE8">
        <w:t>EnCase®</w:t>
      </w:r>
      <w:r>
        <w:t xml:space="preserve">. </w:t>
      </w:r>
      <w:r w:rsidR="00981AE8">
        <w:t>All files are copied from the hard drive w</w:t>
      </w:r>
      <w:r w:rsidR="002B03DE">
        <w:t>hilst preventing</w:t>
      </w:r>
      <w:r w:rsidR="00981AE8">
        <w:t xml:space="preserve"> w</w:t>
      </w:r>
      <w:r w:rsidR="00252DD5">
        <w:t>rite access to the hard drive in order</w:t>
      </w:r>
      <w:r w:rsidR="00981AE8">
        <w:t xml:space="preserve"> p</w:t>
      </w:r>
      <w:r w:rsidR="00252DD5">
        <w:t>reserve evidential integrity. The files</w:t>
      </w:r>
      <w:r w:rsidR="00981AE8">
        <w:t xml:space="preserve"> </w:t>
      </w:r>
      <w:r w:rsidR="00252DD5">
        <w:t>are</w:t>
      </w:r>
      <w:r w:rsidR="00616DE1">
        <w:t xml:space="preserve"> then</w:t>
      </w:r>
      <w:r w:rsidR="00252DD5">
        <w:t xml:space="preserve"> </w:t>
      </w:r>
      <w:r w:rsidR="00981AE8">
        <w:t>compressed</w:t>
      </w:r>
      <w:r w:rsidR="00252DD5">
        <w:t xml:space="preserve"> into what we call an image of the drive.</w:t>
      </w:r>
    </w:p>
    <w:p w:rsidR="00252DD5" w:rsidRDefault="00252DD5" w:rsidP="00DC36DC">
      <w:pPr>
        <w:pStyle w:val="Heading2"/>
        <w:numPr>
          <w:ilvl w:val="0"/>
          <w:numId w:val="0"/>
        </w:numPr>
        <w:ind w:left="900"/>
      </w:pPr>
      <w:r>
        <w:t xml:space="preserve"> </w:t>
      </w:r>
    </w:p>
    <w:p w:rsidR="005C1A63" w:rsidRDefault="005C1A63" w:rsidP="00DC36DC">
      <w:pPr>
        <w:pStyle w:val="Heading2"/>
        <w:numPr>
          <w:ilvl w:val="0"/>
          <w:numId w:val="0"/>
        </w:numPr>
        <w:ind w:left="900"/>
      </w:pPr>
    </w:p>
    <w:p w:rsidR="005C1A63" w:rsidRDefault="005C1A63" w:rsidP="00DC36DC">
      <w:pPr>
        <w:pStyle w:val="Heading2"/>
        <w:numPr>
          <w:ilvl w:val="0"/>
          <w:numId w:val="0"/>
        </w:numPr>
        <w:ind w:left="900"/>
      </w:pPr>
    </w:p>
    <w:p w:rsidR="00252DD5" w:rsidRPr="00252DD5" w:rsidRDefault="00252DD5" w:rsidP="00252DD5">
      <w:pPr>
        <w:pStyle w:val="Heading2"/>
        <w:rPr>
          <w:b/>
        </w:rPr>
      </w:pPr>
      <w:r w:rsidRPr="00252DD5">
        <w:rPr>
          <w:b/>
        </w:rPr>
        <w:t>Compression</w:t>
      </w:r>
    </w:p>
    <w:p w:rsidR="0036635C" w:rsidRDefault="00981AE8" w:rsidP="00DC36DC">
      <w:pPr>
        <w:pStyle w:val="Heading2"/>
        <w:numPr>
          <w:ilvl w:val="0"/>
          <w:numId w:val="0"/>
        </w:numPr>
        <w:ind w:left="900"/>
      </w:pPr>
      <w:r>
        <w:t>Compression is a method of reducing the representation of a value usually required</w:t>
      </w:r>
      <w:r w:rsidR="00252DD5">
        <w:t xml:space="preserve"> to store data</w:t>
      </w:r>
      <w:r w:rsidR="00854AC5">
        <w:t>. F</w:t>
      </w:r>
      <w:r w:rsidR="00252DD5">
        <w:t xml:space="preserve">or example in </w:t>
      </w:r>
      <w:r w:rsidR="00252DD5" w:rsidRPr="00252DD5">
        <w:t>ASCII code</w:t>
      </w:r>
      <w:r w:rsidR="00252DD5">
        <w:t>, a type of machine code, values are usually represented by a 7 digit code however can be shortened to a 3 digit.</w:t>
      </w:r>
      <w:r w:rsidR="00854AC5">
        <w:t xml:space="preserve"> Compressing a file or multiple files dramatically decreases the size required to store the data, and</w:t>
      </w:r>
      <w:r w:rsidR="000B0EF9">
        <w:t xml:space="preserve"> as such</w:t>
      </w:r>
      <w:r w:rsidR="007613D7">
        <w:t xml:space="preserve"> further</w:t>
      </w:r>
      <w:r w:rsidR="000B0EF9">
        <w:t xml:space="preserve"> </w:t>
      </w:r>
      <w:r w:rsidR="00854AC5">
        <w:t>dramatically increases the speed of transferring</w:t>
      </w:r>
      <w:r w:rsidR="00E44CD0">
        <w:t xml:space="preserve"> the required</w:t>
      </w:r>
      <w:r w:rsidR="00854AC5">
        <w:t xml:space="preserve"> </w:t>
      </w:r>
      <w:r w:rsidR="000B0EF9">
        <w:t>data from one location to another.</w:t>
      </w:r>
    </w:p>
    <w:p w:rsidR="00ED5AFF" w:rsidRDefault="00ED5AFF" w:rsidP="00DC36DC">
      <w:pPr>
        <w:pStyle w:val="Heading2"/>
        <w:numPr>
          <w:ilvl w:val="0"/>
          <w:numId w:val="0"/>
        </w:numPr>
        <w:ind w:left="900"/>
      </w:pPr>
    </w:p>
    <w:p w:rsidR="00ED5AFF" w:rsidRDefault="007B068B" w:rsidP="00ED5AFF">
      <w:pPr>
        <w:pStyle w:val="Heading2"/>
        <w:rPr>
          <w:b/>
        </w:rPr>
      </w:pPr>
      <w:r>
        <w:rPr>
          <w:b/>
        </w:rPr>
        <w:t>7</w:t>
      </w:r>
      <w:r w:rsidR="00ED5AFF">
        <w:rPr>
          <w:b/>
        </w:rPr>
        <w:t>-zip</w:t>
      </w:r>
      <w:r w:rsidR="001470D0">
        <w:rPr>
          <w:b/>
        </w:rPr>
        <w:t xml:space="preserve"> </w:t>
      </w:r>
      <w:r w:rsidR="00ED5AFF">
        <w:rPr>
          <w:b/>
        </w:rPr>
        <w:t xml:space="preserve">&amp; </w:t>
      </w:r>
      <w:r w:rsidR="00D7555B">
        <w:rPr>
          <w:b/>
        </w:rPr>
        <w:t>.zip</w:t>
      </w:r>
      <w:r w:rsidR="00ED5AFF">
        <w:rPr>
          <w:b/>
        </w:rPr>
        <w:t xml:space="preserve"> </w:t>
      </w:r>
      <w:r w:rsidR="00025436">
        <w:rPr>
          <w:b/>
        </w:rPr>
        <w:t>f</w:t>
      </w:r>
      <w:r w:rsidR="00ED5AFF">
        <w:rPr>
          <w:b/>
        </w:rPr>
        <w:t>iles</w:t>
      </w:r>
    </w:p>
    <w:p w:rsidR="00ED5AFF" w:rsidRDefault="0080656B" w:rsidP="00ED5AFF">
      <w:pPr>
        <w:pStyle w:val="Heading2"/>
        <w:numPr>
          <w:ilvl w:val="0"/>
          <w:numId w:val="0"/>
        </w:numPr>
        <w:ind w:left="900"/>
      </w:pPr>
      <w:r>
        <w:t>7-zip is software created for the purpose of compressing</w:t>
      </w:r>
      <w:r w:rsidR="00180721">
        <w:t xml:space="preserve"> files</w:t>
      </w:r>
      <w:r w:rsidR="000D5D08">
        <w:t xml:space="preserve"> into one single file</w:t>
      </w:r>
      <w:r w:rsidR="00E76A2B">
        <w:t xml:space="preserve"> which it can then later access and un-compress</w:t>
      </w:r>
      <w:r w:rsidR="007F0134">
        <w:t>/extract</w:t>
      </w:r>
      <w:r w:rsidR="00E76A2B">
        <w:t xml:space="preserve"> if desired</w:t>
      </w:r>
      <w:r>
        <w:t xml:space="preserve">. This software has </w:t>
      </w:r>
      <w:r w:rsidR="00D33D54">
        <w:t>its</w:t>
      </w:r>
      <w:r>
        <w:t xml:space="preserve"> own file type in the name of .7zip, however it can also use much more</w:t>
      </w:r>
      <w:r w:rsidR="00CE3363">
        <w:t xml:space="preserve"> file types</w:t>
      </w:r>
      <w:r>
        <w:t>, for example .zip. This software provides the capability of different compression methods among o</w:t>
      </w:r>
      <w:r w:rsidR="003244C1">
        <w:t>ther</w:t>
      </w:r>
      <w:r>
        <w:t xml:space="preserve"> features, such as setting a password on your compressed file.</w:t>
      </w:r>
      <w:r w:rsidR="00C5623C">
        <w:t xml:space="preserve"> A zip is a compressed file.</w:t>
      </w:r>
    </w:p>
    <w:p w:rsidR="00B2061B" w:rsidRDefault="00B2061B" w:rsidP="00ED5AFF">
      <w:pPr>
        <w:pStyle w:val="Heading2"/>
        <w:numPr>
          <w:ilvl w:val="0"/>
          <w:numId w:val="0"/>
        </w:numPr>
        <w:ind w:left="900"/>
      </w:pPr>
    </w:p>
    <w:p w:rsidR="00ED5AFF" w:rsidRDefault="009A64B2" w:rsidP="009A64B2">
      <w:pPr>
        <w:pStyle w:val="Heading2"/>
        <w:rPr>
          <w:b/>
        </w:rPr>
      </w:pPr>
      <w:r w:rsidRPr="009A64B2">
        <w:rPr>
          <w:b/>
        </w:rPr>
        <w:t>ExifTool</w:t>
      </w:r>
    </w:p>
    <w:p w:rsidR="007E05B8" w:rsidRDefault="00DB29A7" w:rsidP="00B2061B">
      <w:pPr>
        <w:pStyle w:val="Heading2"/>
        <w:numPr>
          <w:ilvl w:val="0"/>
          <w:numId w:val="0"/>
        </w:numPr>
        <w:ind w:left="900"/>
      </w:pPr>
      <w:r>
        <w:t xml:space="preserve">Software created by </w:t>
      </w:r>
      <w:r w:rsidRPr="00DB29A7">
        <w:t>Phil Harvey</w:t>
      </w:r>
      <w:r>
        <w:t xml:space="preserve"> for the forensic viewing of metadata information attached to a file. On ever</w:t>
      </w:r>
      <w:r w:rsidR="00F20DD7">
        <w:t xml:space="preserve">y file on a computer is contained metadata, metadata is a bundle of </w:t>
      </w:r>
      <w:r>
        <w:t xml:space="preserve">information </w:t>
      </w:r>
      <w:r w:rsidR="00F20DD7">
        <w:t xml:space="preserve">about a file on a computer. This information can include </w:t>
      </w:r>
      <w:r>
        <w:t>such</w:t>
      </w:r>
      <w:r w:rsidR="00F20DD7">
        <w:t xml:space="preserve"> examples</w:t>
      </w:r>
      <w:r>
        <w:t xml:space="preserve"> as creation date and time, modified date and time, last accessed date and time, creation author, file size, file type and much more.</w:t>
      </w:r>
      <w:r w:rsidR="00461BFD">
        <w:t xml:space="preserve"> ExifTool provides a tool outside of EnCase which allows forensic practitioners</w:t>
      </w:r>
      <w:r w:rsidR="005C5D5C">
        <w:t xml:space="preserve"> the ability</w:t>
      </w:r>
      <w:r w:rsidR="00461BFD">
        <w:t xml:space="preserve"> to securely and certifiably</w:t>
      </w:r>
      <w:r w:rsidR="005C5D5C">
        <w:t xml:space="preserve"> retrieve</w:t>
      </w:r>
      <w:r w:rsidR="00461BFD">
        <w:t xml:space="preserve"> all information </w:t>
      </w:r>
      <w:r w:rsidR="005C5D5C">
        <w:t>available within a file.</w:t>
      </w:r>
    </w:p>
    <w:p w:rsidR="00B2061B" w:rsidRPr="00F67B8F" w:rsidRDefault="00B2061B" w:rsidP="00B2061B">
      <w:pPr>
        <w:pStyle w:val="Heading2"/>
        <w:numPr>
          <w:ilvl w:val="0"/>
          <w:numId w:val="0"/>
        </w:numPr>
        <w:ind w:left="900"/>
      </w:pPr>
    </w:p>
    <w:p w:rsidR="00AA1D1F" w:rsidRPr="008168A7" w:rsidRDefault="00AA1D1F">
      <w:pPr>
        <w:pStyle w:val="Heading2"/>
        <w:tabs>
          <w:tab w:val="clear" w:pos="900"/>
          <w:tab w:val="num" w:pos="792"/>
        </w:tabs>
        <w:rPr>
          <w:b/>
        </w:rPr>
      </w:pPr>
      <w:r w:rsidRPr="008168A7">
        <w:rPr>
          <w:b/>
          <w:bCs w:val="0"/>
        </w:rPr>
        <w:t>Registry</w:t>
      </w:r>
    </w:p>
    <w:p w:rsidR="00952833" w:rsidRDefault="00175B89">
      <w:pPr>
        <w:pStyle w:val="Text2"/>
        <w:ind w:left="900"/>
      </w:pPr>
      <w:r>
        <w:rPr>
          <w:rFonts w:cs="Arial"/>
        </w:rPr>
        <w:t>The registry is the</w:t>
      </w:r>
      <w:r w:rsidR="00AA1D1F">
        <w:t xml:space="preserve"> central hierarchical database used in</w:t>
      </w:r>
      <w:r w:rsidR="007E5C7E">
        <w:t xml:space="preserve"> all versions of the </w:t>
      </w:r>
      <w:r w:rsidR="00387160">
        <w:t>o</w:t>
      </w:r>
      <w:r w:rsidR="007E5C7E">
        <w:t xml:space="preserve">perating </w:t>
      </w:r>
      <w:r w:rsidR="00387160">
        <w:t>s</w:t>
      </w:r>
      <w:r w:rsidR="007E5C7E">
        <w:t>ystem</w:t>
      </w:r>
      <w:r w:rsidR="00CD5AE0">
        <w:t xml:space="preserve"> Microsoft Windows</w:t>
      </w:r>
      <w:r w:rsidR="00003759">
        <w:t>. T</w:t>
      </w:r>
      <w:r w:rsidR="00CD5AE0">
        <w:t>he registry is used to</w:t>
      </w:r>
      <w:r w:rsidR="007E5C7E">
        <w:t xml:space="preserve"> store </w:t>
      </w:r>
      <w:r w:rsidR="00AA1D1F">
        <w:t xml:space="preserve">information necessary to configure </w:t>
      </w:r>
      <w:r w:rsidR="007E5C7E">
        <w:t xml:space="preserve">and as such run </w:t>
      </w:r>
      <w:r w:rsidR="00AA1D1F">
        <w:t>the</w:t>
      </w:r>
      <w:r w:rsidR="00CD5AE0">
        <w:t xml:space="preserve"> operating</w:t>
      </w:r>
      <w:r w:rsidR="00AA1D1F">
        <w:t xml:space="preserve"> system</w:t>
      </w:r>
      <w:r w:rsidR="007E5C7E">
        <w:t xml:space="preserve">. </w:t>
      </w:r>
      <w:r w:rsidR="00003759">
        <w:t>The registry</w:t>
      </w:r>
      <w:r w:rsidR="00AA1D1F">
        <w:t xml:space="preserve"> contains</w:t>
      </w:r>
      <w:r w:rsidR="007E5C7E">
        <w:t xml:space="preserve"> crucial</w:t>
      </w:r>
      <w:r w:rsidR="00AA1D1F">
        <w:t xml:space="preserve"> information that Windows continually</w:t>
      </w:r>
      <w:r w:rsidR="007E5C7E">
        <w:t xml:space="preserve"> collocates with</w:t>
      </w:r>
      <w:r w:rsidR="00AA1D1F">
        <w:t xml:space="preserve"> </w:t>
      </w:r>
      <w:r w:rsidR="007E5C7E">
        <w:t>during operation. Examples of information contained inside the registry can include</w:t>
      </w:r>
      <w:r w:rsidR="00650992">
        <w:t xml:space="preserve"> the</w:t>
      </w:r>
      <w:r w:rsidR="007E5C7E">
        <w:t xml:space="preserve"> </w:t>
      </w:r>
      <w:r w:rsidR="00AA1D1F">
        <w:t>profiles for each user</w:t>
      </w:r>
      <w:r w:rsidR="00650992">
        <w:t xml:space="preserve"> account on the system</w:t>
      </w:r>
      <w:r w:rsidR="00AA1D1F">
        <w:t xml:space="preserve">, applications installed on the </w:t>
      </w:r>
      <w:r w:rsidR="007E5C7E">
        <w:t xml:space="preserve">computer, </w:t>
      </w:r>
      <w:r w:rsidR="00AA1D1F">
        <w:t xml:space="preserve">types of documents that each </w:t>
      </w:r>
      <w:r w:rsidR="007E5C7E">
        <w:t xml:space="preserve">user </w:t>
      </w:r>
      <w:r w:rsidR="00AA1D1F">
        <w:t xml:space="preserve">can create, what hardware exists on the system, </w:t>
      </w:r>
      <w:r w:rsidR="007E5C7E">
        <w:t>and much, much more.</w:t>
      </w:r>
    </w:p>
    <w:p w:rsidR="00952833" w:rsidRDefault="00952833">
      <w:pPr>
        <w:rPr>
          <w:rFonts w:eastAsia="MS Mincho"/>
          <w:szCs w:val="20"/>
          <w:lang w:val="en-GB"/>
        </w:rPr>
      </w:pPr>
      <w:r>
        <w:br w:type="page"/>
      </w:r>
    </w:p>
    <w:p w:rsidR="006C5462" w:rsidRPr="00597AD9" w:rsidRDefault="001C57E6" w:rsidP="00597AD9">
      <w:pPr>
        <w:pStyle w:val="Heading1"/>
        <w:numPr>
          <w:ilvl w:val="0"/>
          <w:numId w:val="0"/>
        </w:numPr>
        <w:jc w:val="center"/>
        <w:rPr>
          <w:sz w:val="32"/>
          <w:szCs w:val="32"/>
          <w:u w:val="single"/>
        </w:rPr>
      </w:pPr>
      <w:r w:rsidRPr="00597AD9">
        <w:rPr>
          <w:sz w:val="32"/>
          <w:szCs w:val="32"/>
          <w:u w:val="single"/>
        </w:rPr>
        <w:lastRenderedPageBreak/>
        <w:t>Section</w:t>
      </w:r>
      <w:r w:rsidR="006C5462" w:rsidRPr="00597AD9">
        <w:rPr>
          <w:sz w:val="32"/>
          <w:szCs w:val="32"/>
          <w:u w:val="single"/>
        </w:rPr>
        <w:t xml:space="preserve"> 1 – </w:t>
      </w:r>
      <w:r w:rsidR="00CD6C23" w:rsidRPr="00597AD9">
        <w:rPr>
          <w:sz w:val="32"/>
          <w:szCs w:val="32"/>
          <w:u w:val="single"/>
        </w:rPr>
        <w:t xml:space="preserve">PC </w:t>
      </w:r>
      <w:r w:rsidR="006C5462" w:rsidRPr="00597AD9">
        <w:rPr>
          <w:sz w:val="32"/>
          <w:szCs w:val="32"/>
          <w:u w:val="single"/>
        </w:rPr>
        <w:t>Information</w:t>
      </w:r>
    </w:p>
    <w:p w:rsidR="008840BD" w:rsidRDefault="008840BD">
      <w:pPr>
        <w:rPr>
          <w:rFonts w:cs="Arial"/>
          <w:szCs w:val="20"/>
          <w:lang w:val="en-GB"/>
        </w:rPr>
      </w:pPr>
      <w:r>
        <w:rPr>
          <w:rFonts w:cs="Arial"/>
          <w:b/>
        </w:rPr>
        <w:br w:type="page"/>
      </w:r>
    </w:p>
    <w:p w:rsidR="00AA1D1F" w:rsidRPr="00F20D1B" w:rsidRDefault="001C57E6" w:rsidP="00F20D1B">
      <w:pPr>
        <w:pStyle w:val="Heading1"/>
        <w:numPr>
          <w:ilvl w:val="0"/>
          <w:numId w:val="0"/>
        </w:numPr>
        <w:jc w:val="center"/>
        <w:rPr>
          <w:sz w:val="32"/>
          <w:szCs w:val="32"/>
          <w:u w:val="single"/>
        </w:rPr>
      </w:pPr>
      <w:r w:rsidRPr="00F20D1B">
        <w:rPr>
          <w:sz w:val="32"/>
          <w:szCs w:val="32"/>
          <w:u w:val="single"/>
        </w:rPr>
        <w:lastRenderedPageBreak/>
        <w:t>Section</w:t>
      </w:r>
      <w:r w:rsidR="00AA1D1F" w:rsidRPr="00F20D1B">
        <w:rPr>
          <w:sz w:val="32"/>
          <w:szCs w:val="32"/>
          <w:u w:val="single"/>
        </w:rPr>
        <w:t xml:space="preserve"> </w:t>
      </w:r>
      <w:r w:rsidR="006C5462" w:rsidRPr="00F20D1B">
        <w:rPr>
          <w:sz w:val="32"/>
          <w:szCs w:val="32"/>
          <w:u w:val="single"/>
        </w:rPr>
        <w:t>2</w:t>
      </w:r>
      <w:r w:rsidR="00762923" w:rsidRPr="00F20D1B">
        <w:rPr>
          <w:sz w:val="32"/>
          <w:szCs w:val="32"/>
          <w:u w:val="single"/>
        </w:rPr>
        <w:t xml:space="preserve"> </w:t>
      </w:r>
      <w:r w:rsidR="009F7ABA" w:rsidRPr="00F20D1B">
        <w:rPr>
          <w:sz w:val="32"/>
          <w:szCs w:val="32"/>
          <w:u w:val="single"/>
        </w:rPr>
        <w:t xml:space="preserve">- </w:t>
      </w:r>
      <w:r w:rsidR="00762923" w:rsidRPr="00F20D1B">
        <w:rPr>
          <w:sz w:val="32"/>
          <w:szCs w:val="32"/>
          <w:u w:val="single"/>
        </w:rPr>
        <w:t>Evidence</w:t>
      </w:r>
    </w:p>
    <w:p w:rsidR="000A1899" w:rsidRDefault="000A1899" w:rsidP="00B83730">
      <w:pPr>
        <w:rPr>
          <w:rFonts w:cs="Arial"/>
          <w:b/>
          <w:szCs w:val="20"/>
        </w:rPr>
      </w:pPr>
    </w:p>
    <w:p w:rsidR="000A1899" w:rsidRDefault="000A1899" w:rsidP="00B83730">
      <w:pPr>
        <w:rPr>
          <w:rFonts w:cs="Arial"/>
          <w:b/>
          <w:szCs w:val="20"/>
        </w:rPr>
      </w:pPr>
    </w:p>
    <w:p w:rsidR="000A1899" w:rsidRDefault="000A1899" w:rsidP="00B83730">
      <w:pPr>
        <w:rPr>
          <w:rFonts w:cs="Arial"/>
          <w:b/>
          <w:szCs w:val="20"/>
        </w:rPr>
      </w:pPr>
    </w:p>
    <w:p w:rsidR="008840BD" w:rsidRDefault="008840BD">
      <w:r>
        <w:br w:type="page"/>
      </w:r>
    </w:p>
    <w:p w:rsidR="0084464E" w:rsidRPr="009E4029" w:rsidRDefault="0084464E" w:rsidP="009E4029">
      <w:pPr>
        <w:pStyle w:val="Heading1"/>
        <w:numPr>
          <w:ilvl w:val="0"/>
          <w:numId w:val="0"/>
        </w:numPr>
        <w:ind w:left="360"/>
        <w:jc w:val="center"/>
        <w:rPr>
          <w:sz w:val="32"/>
          <w:u w:val="single"/>
        </w:rPr>
      </w:pPr>
      <w:r w:rsidRPr="009E4029">
        <w:rPr>
          <w:sz w:val="32"/>
          <w:u w:val="single"/>
        </w:rPr>
        <w:lastRenderedPageBreak/>
        <w:t>Appendices</w:t>
      </w:r>
    </w:p>
    <w:p w:rsidR="00F438BF" w:rsidRDefault="00F438BF" w:rsidP="0084464E">
      <w:pPr>
        <w:rPr>
          <w:lang w:val="en-GB"/>
        </w:rPr>
      </w:pPr>
      <w:bookmarkStart w:id="0" w:name="_GoBack"/>
      <w:bookmarkEnd w:id="0"/>
    </w:p>
    <w:sectPr w:rsidR="00F438BF" w:rsidSect="0027540B">
      <w:headerReference w:type="default" r:id="rId8"/>
      <w:footerReference w:type="default" r:id="rId9"/>
      <w:pgSz w:w="11909" w:h="16834" w:code="9"/>
      <w:pgMar w:top="1440" w:right="1077" w:bottom="1440" w:left="1077"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09AD" w:rsidRDefault="00BC09AD">
      <w:r>
        <w:separator/>
      </w:r>
    </w:p>
  </w:endnote>
  <w:endnote w:type="continuationSeparator" w:id="0">
    <w:p w:rsidR="00BC09AD" w:rsidRDefault="00BC0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DomDiagonal BT">
    <w:altName w:val="Courier New"/>
    <w:charset w:val="00"/>
    <w:family w:val="script"/>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2708" w:rsidRPr="0027540B" w:rsidRDefault="00FE2708" w:rsidP="0027540B">
    <w:pPr>
      <w:pStyle w:val="Footer"/>
    </w:pPr>
    <w:r>
      <w:tab/>
    </w:r>
    <w:r w:rsidRPr="00061C2F">
      <w:t>18 January 2017</w:t>
    </w:r>
    <w:r>
      <w:tab/>
      <w:t xml:space="preserve">Page </w:t>
    </w:r>
    <w:r>
      <w:fldChar w:fldCharType="begin"/>
    </w:r>
    <w:r>
      <w:instrText xml:space="preserve"> PAGE </w:instrText>
    </w:r>
    <w:r>
      <w:fldChar w:fldCharType="separate"/>
    </w:r>
    <w:r w:rsidR="009E4029">
      <w:rPr>
        <w:noProof/>
      </w:rPr>
      <w:t>7</w:t>
    </w:r>
    <w:r>
      <w:rPr>
        <w:noProof/>
      </w:rPr>
      <w:fldChar w:fldCharType="end"/>
    </w:r>
    <w:r>
      <w:t xml:space="preserve"> of </w:t>
    </w:r>
    <w:fldSimple w:instr=" NUMPAGES ">
      <w:r w:rsidR="009E4029">
        <w:rPr>
          <w:noProof/>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09AD" w:rsidRDefault="00BC09AD">
      <w:r>
        <w:separator/>
      </w:r>
    </w:p>
  </w:footnote>
  <w:footnote w:type="continuationSeparator" w:id="0">
    <w:p w:rsidR="00BC09AD" w:rsidRDefault="00BC09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2708" w:rsidRDefault="009E4029" w:rsidP="00455CD8">
    <w:pPr>
      <w:pStyle w:val="Header"/>
      <w:tabs>
        <w:tab w:val="clear" w:pos="4867"/>
        <w:tab w:val="clear" w:pos="9720"/>
        <w:tab w:val="center" w:pos="6840"/>
        <w:tab w:val="right" w:pos="13860"/>
      </w:tabs>
      <w:rPr>
        <w:rFonts w:cs="Arial"/>
      </w:rPr>
    </w:pPr>
    <w:r>
      <w:rPr>
        <w:rFonts w:cs="Arial"/>
        <w:noProof/>
        <w:lang w:eastAsia="en-GB"/>
      </w:rPr>
      <w:pict>
        <v:shapetype id="_x0000_t202" coordsize="21600,21600" o:spt="202" path="m,l,21600r21600,l21600,xe">
          <v:stroke joinstyle="miter"/>
          <v:path gradientshapeok="t" o:connecttype="rect"/>
        </v:shapetype>
        <v:shape id="_x0000_s2063" type="#_x0000_t202" style="position:absolute;margin-left:-6.7pt;margin-top:16.75pt;width:81pt;height:18pt;z-index:-251658752" stroked="f">
          <v:textbox style="mso-next-textbox:#_x0000_s2063">
            <w:txbxContent>
              <w:p w:rsidR="00FE2708" w:rsidRDefault="00FE2708" w:rsidP="001E2E88">
                <w:pPr>
                  <w:rPr>
                    <w:b/>
                  </w:rPr>
                </w:pPr>
                <w:r>
                  <w:rPr>
                    <w:b/>
                  </w:rPr>
                  <w:t>Confidential</w:t>
                </w:r>
              </w:p>
            </w:txbxContent>
          </v:textbox>
        </v:shape>
      </w:pict>
    </w:r>
    <w:fldSimple w:instr=" TITLE  \* MERGEFORMAT ">
      <w:r w:rsidR="00FE2708" w:rsidRPr="00453051">
        <w:rPr>
          <w:rFonts w:cs="Arial"/>
        </w:rPr>
        <w:t>Forensic Report</w:t>
      </w:r>
    </w:fldSimple>
    <w:r w:rsidR="00FE2708">
      <w:rPr>
        <w:rFonts w:cs="Arial"/>
      </w:rPr>
      <w:t xml:space="preserve">                                                   </w:t>
    </w:r>
    <w:r w:rsidR="00FE2708">
      <w:t xml:space="preserve">Case ref: </w:t>
    </w:r>
    <w:r w:rsidR="007D63B2">
      <w:t xml:space="preserve">        </w:t>
    </w:r>
    <w:r w:rsidR="00FE2708">
      <w:rPr>
        <w:rFonts w:cs="Arial"/>
      </w:rPr>
      <w:tab/>
      <w:t xml:space="preserve">                                         </w:t>
    </w:r>
    <w:r w:rsidR="00B91E57">
      <w:rPr>
        <w:rFonts w:cs="Arial"/>
      </w:rPr>
      <w:t xml:space="preserve"> </w:t>
    </w:r>
    <w:r w:rsidR="00FE2708">
      <w:rPr>
        <w:rFonts w:cs="Arial"/>
      </w:rPr>
      <w:t xml:space="preserve"> </w:t>
    </w:r>
    <w:r w:rsidR="00B91E57">
      <w:t>Name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291D"/>
    <w:multiLevelType w:val="hybridMultilevel"/>
    <w:tmpl w:val="CB38A1A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9616EDE"/>
    <w:multiLevelType w:val="multilevel"/>
    <w:tmpl w:val="3E9C4B1A"/>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16"/>
        </w:tabs>
        <w:ind w:left="716" w:hanging="432"/>
      </w:pPr>
      <w:rPr>
        <w:b w:val="0"/>
      </w:rPr>
    </w:lvl>
    <w:lvl w:ilvl="2">
      <w:start w:val="1"/>
      <w:numFmt w:val="decimal"/>
      <w:pStyle w:val="Heading3"/>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11F526EC"/>
    <w:multiLevelType w:val="hybridMultilevel"/>
    <w:tmpl w:val="1A2EBA60"/>
    <w:lvl w:ilvl="0" w:tplc="F58817A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6D3AC5"/>
    <w:multiLevelType w:val="hybridMultilevel"/>
    <w:tmpl w:val="D0364AF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35C91A0F"/>
    <w:multiLevelType w:val="hybridMultilevel"/>
    <w:tmpl w:val="97F87FD8"/>
    <w:lvl w:ilvl="0" w:tplc="67EAE20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D1393B"/>
    <w:multiLevelType w:val="hybridMultilevel"/>
    <w:tmpl w:val="833AED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1E541C2"/>
    <w:multiLevelType w:val="hybridMultilevel"/>
    <w:tmpl w:val="80D4BD32"/>
    <w:lvl w:ilvl="0" w:tplc="2056C86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5E3B19"/>
    <w:multiLevelType w:val="hybridMultilevel"/>
    <w:tmpl w:val="BDDC45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54493F54"/>
    <w:multiLevelType w:val="hybridMultilevel"/>
    <w:tmpl w:val="60E81D0E"/>
    <w:lvl w:ilvl="0" w:tplc="1E4CCDB2">
      <w:start w:val="1"/>
      <w:numFmt w:val="lowerRoman"/>
      <w:lvlText w:val="%1)"/>
      <w:lvlJc w:val="left"/>
      <w:pPr>
        <w:ind w:left="1440" w:hanging="720"/>
      </w:pPr>
      <w:rPr>
        <w:rFonts w:ascii="Arial" w:eastAsia="Times New Roman" w:hAnsi="Arial"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BE943C3"/>
    <w:multiLevelType w:val="hybridMultilevel"/>
    <w:tmpl w:val="60E81D0E"/>
    <w:lvl w:ilvl="0" w:tplc="1E4CCDB2">
      <w:start w:val="1"/>
      <w:numFmt w:val="lowerRoman"/>
      <w:lvlText w:val="%1)"/>
      <w:lvlJc w:val="left"/>
      <w:pPr>
        <w:ind w:left="1440" w:hanging="720"/>
      </w:pPr>
      <w:rPr>
        <w:rFonts w:ascii="Arial" w:eastAsia="Times New Roman" w:hAnsi="Arial"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648F00A5"/>
    <w:multiLevelType w:val="hybridMultilevel"/>
    <w:tmpl w:val="D46E1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934785"/>
    <w:multiLevelType w:val="hybridMultilevel"/>
    <w:tmpl w:val="F40E8730"/>
    <w:lvl w:ilvl="0" w:tplc="BC62971E">
      <w:start w:val="1"/>
      <w:numFmt w:val="bullet"/>
      <w:lvlText w:val=""/>
      <w:lvlJc w:val="left"/>
      <w:pPr>
        <w:tabs>
          <w:tab w:val="num" w:pos="720"/>
        </w:tabs>
        <w:ind w:left="720" w:hanging="360"/>
      </w:pPr>
      <w:rPr>
        <w:rFonts w:ascii="Symbol" w:hAnsi="Symbol" w:hint="default"/>
        <w:sz w:val="20"/>
      </w:rPr>
    </w:lvl>
    <w:lvl w:ilvl="1" w:tplc="C784B022" w:tentative="1">
      <w:start w:val="1"/>
      <w:numFmt w:val="bullet"/>
      <w:lvlText w:val="o"/>
      <w:lvlJc w:val="left"/>
      <w:pPr>
        <w:tabs>
          <w:tab w:val="num" w:pos="1440"/>
        </w:tabs>
        <w:ind w:left="1440" w:hanging="360"/>
      </w:pPr>
      <w:rPr>
        <w:rFonts w:ascii="Courier New" w:hAnsi="Courier New" w:hint="default"/>
        <w:sz w:val="20"/>
      </w:rPr>
    </w:lvl>
    <w:lvl w:ilvl="2" w:tplc="BAD4D2C0" w:tentative="1">
      <w:start w:val="1"/>
      <w:numFmt w:val="bullet"/>
      <w:lvlText w:val=""/>
      <w:lvlJc w:val="left"/>
      <w:pPr>
        <w:tabs>
          <w:tab w:val="num" w:pos="2160"/>
        </w:tabs>
        <w:ind w:left="2160" w:hanging="360"/>
      </w:pPr>
      <w:rPr>
        <w:rFonts w:ascii="Wingdings" w:hAnsi="Wingdings" w:hint="default"/>
        <w:sz w:val="20"/>
      </w:rPr>
    </w:lvl>
    <w:lvl w:ilvl="3" w:tplc="A1FA92F4" w:tentative="1">
      <w:start w:val="1"/>
      <w:numFmt w:val="bullet"/>
      <w:lvlText w:val=""/>
      <w:lvlJc w:val="left"/>
      <w:pPr>
        <w:tabs>
          <w:tab w:val="num" w:pos="2880"/>
        </w:tabs>
        <w:ind w:left="2880" w:hanging="360"/>
      </w:pPr>
      <w:rPr>
        <w:rFonts w:ascii="Wingdings" w:hAnsi="Wingdings" w:hint="default"/>
        <w:sz w:val="20"/>
      </w:rPr>
    </w:lvl>
    <w:lvl w:ilvl="4" w:tplc="2250D00A" w:tentative="1">
      <w:start w:val="1"/>
      <w:numFmt w:val="bullet"/>
      <w:lvlText w:val=""/>
      <w:lvlJc w:val="left"/>
      <w:pPr>
        <w:tabs>
          <w:tab w:val="num" w:pos="3600"/>
        </w:tabs>
        <w:ind w:left="3600" w:hanging="360"/>
      </w:pPr>
      <w:rPr>
        <w:rFonts w:ascii="Wingdings" w:hAnsi="Wingdings" w:hint="default"/>
        <w:sz w:val="20"/>
      </w:rPr>
    </w:lvl>
    <w:lvl w:ilvl="5" w:tplc="B822A49A" w:tentative="1">
      <w:start w:val="1"/>
      <w:numFmt w:val="bullet"/>
      <w:lvlText w:val=""/>
      <w:lvlJc w:val="left"/>
      <w:pPr>
        <w:tabs>
          <w:tab w:val="num" w:pos="4320"/>
        </w:tabs>
        <w:ind w:left="4320" w:hanging="360"/>
      </w:pPr>
      <w:rPr>
        <w:rFonts w:ascii="Wingdings" w:hAnsi="Wingdings" w:hint="default"/>
        <w:sz w:val="20"/>
      </w:rPr>
    </w:lvl>
    <w:lvl w:ilvl="6" w:tplc="3FE80E7C" w:tentative="1">
      <w:start w:val="1"/>
      <w:numFmt w:val="bullet"/>
      <w:lvlText w:val=""/>
      <w:lvlJc w:val="left"/>
      <w:pPr>
        <w:tabs>
          <w:tab w:val="num" w:pos="5040"/>
        </w:tabs>
        <w:ind w:left="5040" w:hanging="360"/>
      </w:pPr>
      <w:rPr>
        <w:rFonts w:ascii="Wingdings" w:hAnsi="Wingdings" w:hint="default"/>
        <w:sz w:val="20"/>
      </w:rPr>
    </w:lvl>
    <w:lvl w:ilvl="7" w:tplc="16283F46" w:tentative="1">
      <w:start w:val="1"/>
      <w:numFmt w:val="bullet"/>
      <w:lvlText w:val=""/>
      <w:lvlJc w:val="left"/>
      <w:pPr>
        <w:tabs>
          <w:tab w:val="num" w:pos="5760"/>
        </w:tabs>
        <w:ind w:left="5760" w:hanging="360"/>
      </w:pPr>
      <w:rPr>
        <w:rFonts w:ascii="Wingdings" w:hAnsi="Wingdings" w:hint="default"/>
        <w:sz w:val="20"/>
      </w:rPr>
    </w:lvl>
    <w:lvl w:ilvl="8" w:tplc="F29A946A"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677B0B"/>
    <w:multiLevelType w:val="hybridMultilevel"/>
    <w:tmpl w:val="883E45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7"/>
  </w:num>
  <w:num w:numId="24">
    <w:abstractNumId w:val="3"/>
  </w:num>
  <w:num w:numId="25">
    <w:abstractNumId w:val="5"/>
  </w:num>
  <w:num w:numId="26">
    <w:abstractNumId w:val="0"/>
  </w:num>
  <w:num w:numId="27">
    <w:abstractNumId w:val="11"/>
  </w:num>
  <w:num w:numId="28">
    <w:abstractNumId w:val="2"/>
  </w:num>
  <w:num w:numId="29">
    <w:abstractNumId w:val="6"/>
  </w:num>
  <w:num w:numId="30">
    <w:abstractNumId w:val="12"/>
  </w:num>
  <w:num w:numId="31">
    <w:abstractNumId w:val="8"/>
  </w:num>
  <w:num w:numId="32">
    <w:abstractNumId w:val="9"/>
  </w:num>
  <w:num w:numId="33">
    <w:abstractNumId w:val="4"/>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0081E"/>
    <w:rsid w:val="00003336"/>
    <w:rsid w:val="00003759"/>
    <w:rsid w:val="000049F1"/>
    <w:rsid w:val="00011428"/>
    <w:rsid w:val="000129F3"/>
    <w:rsid w:val="00016677"/>
    <w:rsid w:val="000176AE"/>
    <w:rsid w:val="00020D66"/>
    <w:rsid w:val="0002199A"/>
    <w:rsid w:val="0002261A"/>
    <w:rsid w:val="00024CE1"/>
    <w:rsid w:val="00025436"/>
    <w:rsid w:val="000257D4"/>
    <w:rsid w:val="000268F3"/>
    <w:rsid w:val="000366D9"/>
    <w:rsid w:val="000439B7"/>
    <w:rsid w:val="00050404"/>
    <w:rsid w:val="000504EA"/>
    <w:rsid w:val="0005345B"/>
    <w:rsid w:val="00061C2F"/>
    <w:rsid w:val="00071F70"/>
    <w:rsid w:val="00076107"/>
    <w:rsid w:val="000772A5"/>
    <w:rsid w:val="0008180E"/>
    <w:rsid w:val="00082144"/>
    <w:rsid w:val="00082D8E"/>
    <w:rsid w:val="00082FCB"/>
    <w:rsid w:val="00085FC2"/>
    <w:rsid w:val="0009628B"/>
    <w:rsid w:val="000A0B05"/>
    <w:rsid w:val="000A1639"/>
    <w:rsid w:val="000A1899"/>
    <w:rsid w:val="000A27EE"/>
    <w:rsid w:val="000B07E9"/>
    <w:rsid w:val="000B0EF9"/>
    <w:rsid w:val="000B1AC2"/>
    <w:rsid w:val="000B5273"/>
    <w:rsid w:val="000C0071"/>
    <w:rsid w:val="000D353C"/>
    <w:rsid w:val="000D5D08"/>
    <w:rsid w:val="000D7BF5"/>
    <w:rsid w:val="000E18A0"/>
    <w:rsid w:val="000E1AD8"/>
    <w:rsid w:val="000F1306"/>
    <w:rsid w:val="000F626C"/>
    <w:rsid w:val="00100A1D"/>
    <w:rsid w:val="001038E4"/>
    <w:rsid w:val="00104DDF"/>
    <w:rsid w:val="0010559C"/>
    <w:rsid w:val="00105EBE"/>
    <w:rsid w:val="00113767"/>
    <w:rsid w:val="001138DD"/>
    <w:rsid w:val="00113976"/>
    <w:rsid w:val="00121F1F"/>
    <w:rsid w:val="00123985"/>
    <w:rsid w:val="00131696"/>
    <w:rsid w:val="0013335C"/>
    <w:rsid w:val="001335DE"/>
    <w:rsid w:val="00135121"/>
    <w:rsid w:val="001351F2"/>
    <w:rsid w:val="0013627D"/>
    <w:rsid w:val="00144B13"/>
    <w:rsid w:val="001470D0"/>
    <w:rsid w:val="00155A80"/>
    <w:rsid w:val="00156B95"/>
    <w:rsid w:val="0016048D"/>
    <w:rsid w:val="00175A5A"/>
    <w:rsid w:val="00175AD1"/>
    <w:rsid w:val="00175B89"/>
    <w:rsid w:val="00180721"/>
    <w:rsid w:val="00180810"/>
    <w:rsid w:val="0018136D"/>
    <w:rsid w:val="001833EF"/>
    <w:rsid w:val="00184385"/>
    <w:rsid w:val="00185A7F"/>
    <w:rsid w:val="0019186B"/>
    <w:rsid w:val="0019350B"/>
    <w:rsid w:val="001A0E55"/>
    <w:rsid w:val="001A49FF"/>
    <w:rsid w:val="001A54E6"/>
    <w:rsid w:val="001A7D1C"/>
    <w:rsid w:val="001B0EA3"/>
    <w:rsid w:val="001B1509"/>
    <w:rsid w:val="001B53FF"/>
    <w:rsid w:val="001B71CC"/>
    <w:rsid w:val="001B7F0B"/>
    <w:rsid w:val="001B7FF4"/>
    <w:rsid w:val="001C0B5B"/>
    <w:rsid w:val="001C0D67"/>
    <w:rsid w:val="001C390F"/>
    <w:rsid w:val="001C57E6"/>
    <w:rsid w:val="001D0049"/>
    <w:rsid w:val="001D51FC"/>
    <w:rsid w:val="001E064F"/>
    <w:rsid w:val="001E14C0"/>
    <w:rsid w:val="001E2E88"/>
    <w:rsid w:val="001F0FD4"/>
    <w:rsid w:val="001F2B7E"/>
    <w:rsid w:val="00200A03"/>
    <w:rsid w:val="00206608"/>
    <w:rsid w:val="002066CF"/>
    <w:rsid w:val="002117E0"/>
    <w:rsid w:val="00213F31"/>
    <w:rsid w:val="00217922"/>
    <w:rsid w:val="00224454"/>
    <w:rsid w:val="00224944"/>
    <w:rsid w:val="00225FAB"/>
    <w:rsid w:val="002329E6"/>
    <w:rsid w:val="00244BAF"/>
    <w:rsid w:val="0024575E"/>
    <w:rsid w:val="002519BB"/>
    <w:rsid w:val="00252DD5"/>
    <w:rsid w:val="0025324A"/>
    <w:rsid w:val="002550D8"/>
    <w:rsid w:val="00257C8B"/>
    <w:rsid w:val="00262DC6"/>
    <w:rsid w:val="002663CC"/>
    <w:rsid w:val="00272B78"/>
    <w:rsid w:val="0027540B"/>
    <w:rsid w:val="0027746D"/>
    <w:rsid w:val="00282E69"/>
    <w:rsid w:val="0028636E"/>
    <w:rsid w:val="00294FB4"/>
    <w:rsid w:val="00297305"/>
    <w:rsid w:val="002A3256"/>
    <w:rsid w:val="002A63B4"/>
    <w:rsid w:val="002B02D9"/>
    <w:rsid w:val="002B03DE"/>
    <w:rsid w:val="002B15EC"/>
    <w:rsid w:val="002D0322"/>
    <w:rsid w:val="002D3CE5"/>
    <w:rsid w:val="002D5E06"/>
    <w:rsid w:val="002E076F"/>
    <w:rsid w:val="002E328F"/>
    <w:rsid w:val="002F24D4"/>
    <w:rsid w:val="002F7329"/>
    <w:rsid w:val="002F7B8E"/>
    <w:rsid w:val="003001FD"/>
    <w:rsid w:val="0030053F"/>
    <w:rsid w:val="00301916"/>
    <w:rsid w:val="00304D22"/>
    <w:rsid w:val="00312430"/>
    <w:rsid w:val="0031347B"/>
    <w:rsid w:val="003244C1"/>
    <w:rsid w:val="00324BF6"/>
    <w:rsid w:val="00326FA0"/>
    <w:rsid w:val="00335F84"/>
    <w:rsid w:val="003432B4"/>
    <w:rsid w:val="00344E25"/>
    <w:rsid w:val="003466AE"/>
    <w:rsid w:val="00361981"/>
    <w:rsid w:val="00365D5D"/>
    <w:rsid w:val="0036635C"/>
    <w:rsid w:val="0037243C"/>
    <w:rsid w:val="00376D64"/>
    <w:rsid w:val="00377D62"/>
    <w:rsid w:val="003829A5"/>
    <w:rsid w:val="00386DB8"/>
    <w:rsid w:val="00387160"/>
    <w:rsid w:val="00392DB9"/>
    <w:rsid w:val="00396D82"/>
    <w:rsid w:val="003A08BF"/>
    <w:rsid w:val="003A1323"/>
    <w:rsid w:val="003A5B92"/>
    <w:rsid w:val="003B383A"/>
    <w:rsid w:val="003B5FD4"/>
    <w:rsid w:val="003C306C"/>
    <w:rsid w:val="003C3CAD"/>
    <w:rsid w:val="003C6BFD"/>
    <w:rsid w:val="003D5E97"/>
    <w:rsid w:val="003F18B0"/>
    <w:rsid w:val="003F2685"/>
    <w:rsid w:val="00400E45"/>
    <w:rsid w:val="00405B02"/>
    <w:rsid w:val="004102B4"/>
    <w:rsid w:val="00411F0F"/>
    <w:rsid w:val="004163C0"/>
    <w:rsid w:val="00417BD5"/>
    <w:rsid w:val="00422494"/>
    <w:rsid w:val="004310B6"/>
    <w:rsid w:val="00435710"/>
    <w:rsid w:val="004378C7"/>
    <w:rsid w:val="00440696"/>
    <w:rsid w:val="00440B30"/>
    <w:rsid w:val="00442401"/>
    <w:rsid w:val="00445374"/>
    <w:rsid w:val="00446668"/>
    <w:rsid w:val="00451B30"/>
    <w:rsid w:val="00453051"/>
    <w:rsid w:val="0045468F"/>
    <w:rsid w:val="00455AF8"/>
    <w:rsid w:val="00455CD8"/>
    <w:rsid w:val="0046045C"/>
    <w:rsid w:val="00461053"/>
    <w:rsid w:val="00461BFD"/>
    <w:rsid w:val="0047361D"/>
    <w:rsid w:val="0048102E"/>
    <w:rsid w:val="004A22AF"/>
    <w:rsid w:val="004A7242"/>
    <w:rsid w:val="004B766E"/>
    <w:rsid w:val="004C03D0"/>
    <w:rsid w:val="004C2F21"/>
    <w:rsid w:val="004C30AD"/>
    <w:rsid w:val="004C4C6E"/>
    <w:rsid w:val="004D0C7F"/>
    <w:rsid w:val="004D1436"/>
    <w:rsid w:val="004D29FE"/>
    <w:rsid w:val="004D56C0"/>
    <w:rsid w:val="004D613C"/>
    <w:rsid w:val="004D6805"/>
    <w:rsid w:val="004D7707"/>
    <w:rsid w:val="004E083A"/>
    <w:rsid w:val="004E4BDD"/>
    <w:rsid w:val="004F4713"/>
    <w:rsid w:val="004F523B"/>
    <w:rsid w:val="00503E94"/>
    <w:rsid w:val="0050732C"/>
    <w:rsid w:val="00512FC6"/>
    <w:rsid w:val="00525063"/>
    <w:rsid w:val="005321B2"/>
    <w:rsid w:val="00537350"/>
    <w:rsid w:val="00551BCB"/>
    <w:rsid w:val="00555BF5"/>
    <w:rsid w:val="00557463"/>
    <w:rsid w:val="00560207"/>
    <w:rsid w:val="0057224E"/>
    <w:rsid w:val="005735E9"/>
    <w:rsid w:val="00585C49"/>
    <w:rsid w:val="005860A5"/>
    <w:rsid w:val="00587171"/>
    <w:rsid w:val="0059245F"/>
    <w:rsid w:val="00592B97"/>
    <w:rsid w:val="00593775"/>
    <w:rsid w:val="00597AD9"/>
    <w:rsid w:val="005A0FCA"/>
    <w:rsid w:val="005A31F0"/>
    <w:rsid w:val="005B09B9"/>
    <w:rsid w:val="005C0DAC"/>
    <w:rsid w:val="005C1A63"/>
    <w:rsid w:val="005C3035"/>
    <w:rsid w:val="005C4F5A"/>
    <w:rsid w:val="005C5D5C"/>
    <w:rsid w:val="005D3B7A"/>
    <w:rsid w:val="005D464F"/>
    <w:rsid w:val="005D5D95"/>
    <w:rsid w:val="005D73C5"/>
    <w:rsid w:val="005E158D"/>
    <w:rsid w:val="005E43E0"/>
    <w:rsid w:val="005E7F48"/>
    <w:rsid w:val="005F1B04"/>
    <w:rsid w:val="005F3207"/>
    <w:rsid w:val="005F4985"/>
    <w:rsid w:val="006021C6"/>
    <w:rsid w:val="006027A6"/>
    <w:rsid w:val="0061381A"/>
    <w:rsid w:val="00616DE1"/>
    <w:rsid w:val="006227B4"/>
    <w:rsid w:val="006246C5"/>
    <w:rsid w:val="0063105F"/>
    <w:rsid w:val="00632761"/>
    <w:rsid w:val="0063421B"/>
    <w:rsid w:val="00636D34"/>
    <w:rsid w:val="006400D8"/>
    <w:rsid w:val="00643CDC"/>
    <w:rsid w:val="006501C2"/>
    <w:rsid w:val="00650992"/>
    <w:rsid w:val="00651AC4"/>
    <w:rsid w:val="00652283"/>
    <w:rsid w:val="006534DE"/>
    <w:rsid w:val="00655C16"/>
    <w:rsid w:val="00664CED"/>
    <w:rsid w:val="00672A44"/>
    <w:rsid w:val="00686A5C"/>
    <w:rsid w:val="00686F5B"/>
    <w:rsid w:val="00687660"/>
    <w:rsid w:val="006931DB"/>
    <w:rsid w:val="0069507D"/>
    <w:rsid w:val="00697551"/>
    <w:rsid w:val="006A0A30"/>
    <w:rsid w:val="006A0A57"/>
    <w:rsid w:val="006A34DB"/>
    <w:rsid w:val="006A3F2A"/>
    <w:rsid w:val="006B0C39"/>
    <w:rsid w:val="006B348D"/>
    <w:rsid w:val="006B3ABC"/>
    <w:rsid w:val="006B6006"/>
    <w:rsid w:val="006B64A8"/>
    <w:rsid w:val="006C05CE"/>
    <w:rsid w:val="006C307A"/>
    <w:rsid w:val="006C3D82"/>
    <w:rsid w:val="006C5462"/>
    <w:rsid w:val="006C589F"/>
    <w:rsid w:val="006D42BF"/>
    <w:rsid w:val="006D5ACE"/>
    <w:rsid w:val="006D5C9E"/>
    <w:rsid w:val="006E41D3"/>
    <w:rsid w:val="006E4925"/>
    <w:rsid w:val="006F14C5"/>
    <w:rsid w:val="006F3D20"/>
    <w:rsid w:val="006F57BB"/>
    <w:rsid w:val="006F72AA"/>
    <w:rsid w:val="00701A9B"/>
    <w:rsid w:val="00702B39"/>
    <w:rsid w:val="00706AE9"/>
    <w:rsid w:val="00710358"/>
    <w:rsid w:val="00710FB5"/>
    <w:rsid w:val="00720410"/>
    <w:rsid w:val="007252AA"/>
    <w:rsid w:val="00734EA2"/>
    <w:rsid w:val="00741493"/>
    <w:rsid w:val="00741EBF"/>
    <w:rsid w:val="00750639"/>
    <w:rsid w:val="0075174B"/>
    <w:rsid w:val="00751DD3"/>
    <w:rsid w:val="00753A8A"/>
    <w:rsid w:val="0075467D"/>
    <w:rsid w:val="007552BB"/>
    <w:rsid w:val="00755AE0"/>
    <w:rsid w:val="00755CCB"/>
    <w:rsid w:val="0076002D"/>
    <w:rsid w:val="007613D7"/>
    <w:rsid w:val="00762923"/>
    <w:rsid w:val="007629DF"/>
    <w:rsid w:val="007664B7"/>
    <w:rsid w:val="0076707A"/>
    <w:rsid w:val="007714DD"/>
    <w:rsid w:val="00775AB3"/>
    <w:rsid w:val="00780712"/>
    <w:rsid w:val="007857B7"/>
    <w:rsid w:val="007878BC"/>
    <w:rsid w:val="00791ECB"/>
    <w:rsid w:val="007934A2"/>
    <w:rsid w:val="007A3DD9"/>
    <w:rsid w:val="007B068B"/>
    <w:rsid w:val="007B24EF"/>
    <w:rsid w:val="007B29E8"/>
    <w:rsid w:val="007B4B4F"/>
    <w:rsid w:val="007D0F8F"/>
    <w:rsid w:val="007D27D1"/>
    <w:rsid w:val="007D2B96"/>
    <w:rsid w:val="007D40C4"/>
    <w:rsid w:val="007D4943"/>
    <w:rsid w:val="007D63B2"/>
    <w:rsid w:val="007D6783"/>
    <w:rsid w:val="007E05B8"/>
    <w:rsid w:val="007E5C7E"/>
    <w:rsid w:val="007E6950"/>
    <w:rsid w:val="007F0134"/>
    <w:rsid w:val="007F39AE"/>
    <w:rsid w:val="007F489F"/>
    <w:rsid w:val="007F5EA6"/>
    <w:rsid w:val="007F69CE"/>
    <w:rsid w:val="00802B32"/>
    <w:rsid w:val="0080303A"/>
    <w:rsid w:val="00803B22"/>
    <w:rsid w:val="008049FB"/>
    <w:rsid w:val="0080656B"/>
    <w:rsid w:val="008071F0"/>
    <w:rsid w:val="00810B1F"/>
    <w:rsid w:val="00813947"/>
    <w:rsid w:val="008160B1"/>
    <w:rsid w:val="00816137"/>
    <w:rsid w:val="008168A7"/>
    <w:rsid w:val="00821FEB"/>
    <w:rsid w:val="0082219A"/>
    <w:rsid w:val="00834B09"/>
    <w:rsid w:val="0083601B"/>
    <w:rsid w:val="00837A37"/>
    <w:rsid w:val="0084464E"/>
    <w:rsid w:val="0084515A"/>
    <w:rsid w:val="00845F66"/>
    <w:rsid w:val="00847AA9"/>
    <w:rsid w:val="0085418F"/>
    <w:rsid w:val="00854AC5"/>
    <w:rsid w:val="0085562D"/>
    <w:rsid w:val="008558DD"/>
    <w:rsid w:val="0085687D"/>
    <w:rsid w:val="0086034A"/>
    <w:rsid w:val="00873E82"/>
    <w:rsid w:val="00874AA5"/>
    <w:rsid w:val="00875D5E"/>
    <w:rsid w:val="00876894"/>
    <w:rsid w:val="0087773B"/>
    <w:rsid w:val="0088162A"/>
    <w:rsid w:val="008830CF"/>
    <w:rsid w:val="008840BD"/>
    <w:rsid w:val="00884109"/>
    <w:rsid w:val="008841BC"/>
    <w:rsid w:val="0088756D"/>
    <w:rsid w:val="00890C66"/>
    <w:rsid w:val="00892726"/>
    <w:rsid w:val="00892EFE"/>
    <w:rsid w:val="008937A6"/>
    <w:rsid w:val="00894475"/>
    <w:rsid w:val="00894F95"/>
    <w:rsid w:val="00896394"/>
    <w:rsid w:val="00896690"/>
    <w:rsid w:val="008A2F37"/>
    <w:rsid w:val="008A5772"/>
    <w:rsid w:val="008B2485"/>
    <w:rsid w:val="008C032B"/>
    <w:rsid w:val="008C2396"/>
    <w:rsid w:val="008D1008"/>
    <w:rsid w:val="008D5728"/>
    <w:rsid w:val="008D58F2"/>
    <w:rsid w:val="008D72E4"/>
    <w:rsid w:val="008D796D"/>
    <w:rsid w:val="008E0CF3"/>
    <w:rsid w:val="008E1161"/>
    <w:rsid w:val="008E2CCF"/>
    <w:rsid w:val="008E3744"/>
    <w:rsid w:val="008E535C"/>
    <w:rsid w:val="008E6C1B"/>
    <w:rsid w:val="008F3D6E"/>
    <w:rsid w:val="00903870"/>
    <w:rsid w:val="00904ED3"/>
    <w:rsid w:val="00910200"/>
    <w:rsid w:val="00917793"/>
    <w:rsid w:val="00917A36"/>
    <w:rsid w:val="0092276F"/>
    <w:rsid w:val="00925D81"/>
    <w:rsid w:val="009279B9"/>
    <w:rsid w:val="00931B03"/>
    <w:rsid w:val="00931E83"/>
    <w:rsid w:val="00940F65"/>
    <w:rsid w:val="009417EF"/>
    <w:rsid w:val="00945A9D"/>
    <w:rsid w:val="00952833"/>
    <w:rsid w:val="00952B90"/>
    <w:rsid w:val="009576D8"/>
    <w:rsid w:val="00962256"/>
    <w:rsid w:val="00965638"/>
    <w:rsid w:val="00965ABC"/>
    <w:rsid w:val="00967D5E"/>
    <w:rsid w:val="00973E02"/>
    <w:rsid w:val="00974AAE"/>
    <w:rsid w:val="00976782"/>
    <w:rsid w:val="00980D09"/>
    <w:rsid w:val="00981AE8"/>
    <w:rsid w:val="00982751"/>
    <w:rsid w:val="00984081"/>
    <w:rsid w:val="0098752A"/>
    <w:rsid w:val="0099454D"/>
    <w:rsid w:val="00996883"/>
    <w:rsid w:val="009A0709"/>
    <w:rsid w:val="009A64B2"/>
    <w:rsid w:val="009A6DA3"/>
    <w:rsid w:val="009A7C87"/>
    <w:rsid w:val="009B3900"/>
    <w:rsid w:val="009C0914"/>
    <w:rsid w:val="009D165C"/>
    <w:rsid w:val="009D7B96"/>
    <w:rsid w:val="009E233C"/>
    <w:rsid w:val="009E4029"/>
    <w:rsid w:val="009E675E"/>
    <w:rsid w:val="009F782F"/>
    <w:rsid w:val="009F7ABA"/>
    <w:rsid w:val="009F7BCE"/>
    <w:rsid w:val="00A07F96"/>
    <w:rsid w:val="00A15BEA"/>
    <w:rsid w:val="00A16B1F"/>
    <w:rsid w:val="00A17999"/>
    <w:rsid w:val="00A24D9E"/>
    <w:rsid w:val="00A268A9"/>
    <w:rsid w:val="00A26EA1"/>
    <w:rsid w:val="00A33B08"/>
    <w:rsid w:val="00A403A9"/>
    <w:rsid w:val="00A41D7A"/>
    <w:rsid w:val="00A45ACB"/>
    <w:rsid w:val="00A5375C"/>
    <w:rsid w:val="00A5701E"/>
    <w:rsid w:val="00A6133B"/>
    <w:rsid w:val="00A63A2C"/>
    <w:rsid w:val="00A63CE1"/>
    <w:rsid w:val="00A70A14"/>
    <w:rsid w:val="00A71D84"/>
    <w:rsid w:val="00A741F7"/>
    <w:rsid w:val="00A80EF8"/>
    <w:rsid w:val="00A83279"/>
    <w:rsid w:val="00A83B79"/>
    <w:rsid w:val="00A84CBB"/>
    <w:rsid w:val="00A8620B"/>
    <w:rsid w:val="00A86BCC"/>
    <w:rsid w:val="00A91B46"/>
    <w:rsid w:val="00A943A5"/>
    <w:rsid w:val="00A955DB"/>
    <w:rsid w:val="00AA1D1F"/>
    <w:rsid w:val="00AA1E76"/>
    <w:rsid w:val="00AB0E99"/>
    <w:rsid w:val="00AB2BE3"/>
    <w:rsid w:val="00AB527F"/>
    <w:rsid w:val="00AB5909"/>
    <w:rsid w:val="00AC002E"/>
    <w:rsid w:val="00AC05C3"/>
    <w:rsid w:val="00AC6734"/>
    <w:rsid w:val="00AC762A"/>
    <w:rsid w:val="00AD56DA"/>
    <w:rsid w:val="00AE0894"/>
    <w:rsid w:val="00AE42E2"/>
    <w:rsid w:val="00AF2FB7"/>
    <w:rsid w:val="00AF5363"/>
    <w:rsid w:val="00AF608A"/>
    <w:rsid w:val="00B00B2E"/>
    <w:rsid w:val="00B1079A"/>
    <w:rsid w:val="00B10892"/>
    <w:rsid w:val="00B10FDB"/>
    <w:rsid w:val="00B162FB"/>
    <w:rsid w:val="00B16605"/>
    <w:rsid w:val="00B200D1"/>
    <w:rsid w:val="00B2061B"/>
    <w:rsid w:val="00B206CB"/>
    <w:rsid w:val="00B2568C"/>
    <w:rsid w:val="00B26E81"/>
    <w:rsid w:val="00B31102"/>
    <w:rsid w:val="00B34B69"/>
    <w:rsid w:val="00B41429"/>
    <w:rsid w:val="00B4386B"/>
    <w:rsid w:val="00B44453"/>
    <w:rsid w:val="00B47DE5"/>
    <w:rsid w:val="00B56503"/>
    <w:rsid w:val="00B57E37"/>
    <w:rsid w:val="00B6573B"/>
    <w:rsid w:val="00B657F4"/>
    <w:rsid w:val="00B712A3"/>
    <w:rsid w:val="00B73BAD"/>
    <w:rsid w:val="00B8002A"/>
    <w:rsid w:val="00B807B7"/>
    <w:rsid w:val="00B80B1F"/>
    <w:rsid w:val="00B82A03"/>
    <w:rsid w:val="00B83730"/>
    <w:rsid w:val="00B870D1"/>
    <w:rsid w:val="00B91E57"/>
    <w:rsid w:val="00BA233C"/>
    <w:rsid w:val="00BA2CFC"/>
    <w:rsid w:val="00BA2D3A"/>
    <w:rsid w:val="00BA4E20"/>
    <w:rsid w:val="00BA559C"/>
    <w:rsid w:val="00BA6493"/>
    <w:rsid w:val="00BA7404"/>
    <w:rsid w:val="00BA77BC"/>
    <w:rsid w:val="00BA7E70"/>
    <w:rsid w:val="00BB11DD"/>
    <w:rsid w:val="00BB60BA"/>
    <w:rsid w:val="00BC09AD"/>
    <w:rsid w:val="00BC1C84"/>
    <w:rsid w:val="00BC1E79"/>
    <w:rsid w:val="00BC470F"/>
    <w:rsid w:val="00BC61A9"/>
    <w:rsid w:val="00BD3D81"/>
    <w:rsid w:val="00BD43FE"/>
    <w:rsid w:val="00BE02AF"/>
    <w:rsid w:val="00BE2FC5"/>
    <w:rsid w:val="00BE2FFE"/>
    <w:rsid w:val="00BF1959"/>
    <w:rsid w:val="00BF41D4"/>
    <w:rsid w:val="00C04D31"/>
    <w:rsid w:val="00C06F7E"/>
    <w:rsid w:val="00C079A9"/>
    <w:rsid w:val="00C1419F"/>
    <w:rsid w:val="00C1667E"/>
    <w:rsid w:val="00C23228"/>
    <w:rsid w:val="00C250F8"/>
    <w:rsid w:val="00C25AE0"/>
    <w:rsid w:val="00C26AAB"/>
    <w:rsid w:val="00C32CAA"/>
    <w:rsid w:val="00C35B17"/>
    <w:rsid w:val="00C36F26"/>
    <w:rsid w:val="00C41C3D"/>
    <w:rsid w:val="00C463BE"/>
    <w:rsid w:val="00C47EB2"/>
    <w:rsid w:val="00C5623C"/>
    <w:rsid w:val="00C70516"/>
    <w:rsid w:val="00C72437"/>
    <w:rsid w:val="00C83298"/>
    <w:rsid w:val="00C86976"/>
    <w:rsid w:val="00C87D77"/>
    <w:rsid w:val="00C93295"/>
    <w:rsid w:val="00CA1335"/>
    <w:rsid w:val="00CA38D4"/>
    <w:rsid w:val="00CA3AA7"/>
    <w:rsid w:val="00CC79F0"/>
    <w:rsid w:val="00CD1944"/>
    <w:rsid w:val="00CD226A"/>
    <w:rsid w:val="00CD23FA"/>
    <w:rsid w:val="00CD4020"/>
    <w:rsid w:val="00CD5AE0"/>
    <w:rsid w:val="00CD6C23"/>
    <w:rsid w:val="00CE3363"/>
    <w:rsid w:val="00CE4450"/>
    <w:rsid w:val="00CF4231"/>
    <w:rsid w:val="00CF6250"/>
    <w:rsid w:val="00D00616"/>
    <w:rsid w:val="00D05278"/>
    <w:rsid w:val="00D05FA9"/>
    <w:rsid w:val="00D0677D"/>
    <w:rsid w:val="00D10513"/>
    <w:rsid w:val="00D12B14"/>
    <w:rsid w:val="00D1578E"/>
    <w:rsid w:val="00D2221F"/>
    <w:rsid w:val="00D24E12"/>
    <w:rsid w:val="00D308AA"/>
    <w:rsid w:val="00D32518"/>
    <w:rsid w:val="00D33D54"/>
    <w:rsid w:val="00D42FA1"/>
    <w:rsid w:val="00D52DC1"/>
    <w:rsid w:val="00D61494"/>
    <w:rsid w:val="00D64C58"/>
    <w:rsid w:val="00D64E95"/>
    <w:rsid w:val="00D64FFC"/>
    <w:rsid w:val="00D6571F"/>
    <w:rsid w:val="00D70A07"/>
    <w:rsid w:val="00D7555B"/>
    <w:rsid w:val="00D76F96"/>
    <w:rsid w:val="00D77112"/>
    <w:rsid w:val="00D817CD"/>
    <w:rsid w:val="00D81ED8"/>
    <w:rsid w:val="00D8358B"/>
    <w:rsid w:val="00D839F5"/>
    <w:rsid w:val="00D90CF5"/>
    <w:rsid w:val="00D97811"/>
    <w:rsid w:val="00DA1FB5"/>
    <w:rsid w:val="00DB29A7"/>
    <w:rsid w:val="00DB3E41"/>
    <w:rsid w:val="00DB4FA4"/>
    <w:rsid w:val="00DB530F"/>
    <w:rsid w:val="00DB726D"/>
    <w:rsid w:val="00DC36DC"/>
    <w:rsid w:val="00DD7DBB"/>
    <w:rsid w:val="00DD7F76"/>
    <w:rsid w:val="00DE0105"/>
    <w:rsid w:val="00DE2E6D"/>
    <w:rsid w:val="00DE7347"/>
    <w:rsid w:val="00DF2D8C"/>
    <w:rsid w:val="00DF4F5E"/>
    <w:rsid w:val="00E0081E"/>
    <w:rsid w:val="00E0236F"/>
    <w:rsid w:val="00E02494"/>
    <w:rsid w:val="00E047D8"/>
    <w:rsid w:val="00E112EA"/>
    <w:rsid w:val="00E15CBE"/>
    <w:rsid w:val="00E25E8C"/>
    <w:rsid w:val="00E317EB"/>
    <w:rsid w:val="00E33B6C"/>
    <w:rsid w:val="00E33D98"/>
    <w:rsid w:val="00E43A52"/>
    <w:rsid w:val="00E44CD0"/>
    <w:rsid w:val="00E46DD5"/>
    <w:rsid w:val="00E62F5D"/>
    <w:rsid w:val="00E63F8D"/>
    <w:rsid w:val="00E67235"/>
    <w:rsid w:val="00E76A2B"/>
    <w:rsid w:val="00E7743A"/>
    <w:rsid w:val="00E83BE1"/>
    <w:rsid w:val="00E9043F"/>
    <w:rsid w:val="00E942B5"/>
    <w:rsid w:val="00E96654"/>
    <w:rsid w:val="00EA13B5"/>
    <w:rsid w:val="00EA4707"/>
    <w:rsid w:val="00EB33C1"/>
    <w:rsid w:val="00EB473D"/>
    <w:rsid w:val="00EB69B7"/>
    <w:rsid w:val="00EC0432"/>
    <w:rsid w:val="00EC360B"/>
    <w:rsid w:val="00EC6B07"/>
    <w:rsid w:val="00ED5AFF"/>
    <w:rsid w:val="00EE5316"/>
    <w:rsid w:val="00EE5B9F"/>
    <w:rsid w:val="00EE7484"/>
    <w:rsid w:val="00EE7AE7"/>
    <w:rsid w:val="00EF055D"/>
    <w:rsid w:val="00EF4A11"/>
    <w:rsid w:val="00F047F5"/>
    <w:rsid w:val="00F06D4D"/>
    <w:rsid w:val="00F121AD"/>
    <w:rsid w:val="00F1668A"/>
    <w:rsid w:val="00F20D1B"/>
    <w:rsid w:val="00F20DD7"/>
    <w:rsid w:val="00F332BD"/>
    <w:rsid w:val="00F33841"/>
    <w:rsid w:val="00F338D3"/>
    <w:rsid w:val="00F36109"/>
    <w:rsid w:val="00F371BF"/>
    <w:rsid w:val="00F438BF"/>
    <w:rsid w:val="00F51011"/>
    <w:rsid w:val="00F541BC"/>
    <w:rsid w:val="00F54633"/>
    <w:rsid w:val="00F63821"/>
    <w:rsid w:val="00F65CE8"/>
    <w:rsid w:val="00F67B8F"/>
    <w:rsid w:val="00F73A1E"/>
    <w:rsid w:val="00F768EC"/>
    <w:rsid w:val="00F91A10"/>
    <w:rsid w:val="00F91F75"/>
    <w:rsid w:val="00F92A84"/>
    <w:rsid w:val="00F94077"/>
    <w:rsid w:val="00FA14A5"/>
    <w:rsid w:val="00FA26D6"/>
    <w:rsid w:val="00FA57FD"/>
    <w:rsid w:val="00FA7E46"/>
    <w:rsid w:val="00FB3894"/>
    <w:rsid w:val="00FC56E5"/>
    <w:rsid w:val="00FC6B60"/>
    <w:rsid w:val="00FD5127"/>
    <w:rsid w:val="00FD70F2"/>
    <w:rsid w:val="00FD7DCA"/>
    <w:rsid w:val="00FE016E"/>
    <w:rsid w:val="00FE01F2"/>
    <w:rsid w:val="00FE2708"/>
    <w:rsid w:val="00FE6A63"/>
    <w:rsid w:val="00FF31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5"/>
    <o:shapelayout v:ext="edit">
      <o:idmap v:ext="edit" data="1"/>
    </o:shapelayout>
  </w:shapeDefaults>
  <w:decimalSymbol w:val="."/>
  <w:listSeparator w:val=","/>
  <w14:docId w14:val="019E6D59"/>
  <w15:docId w15:val="{FE8983EC-5718-44DF-B6B7-67299A372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396"/>
    <w:rPr>
      <w:rFonts w:ascii="Arial" w:hAnsi="Arial"/>
      <w:szCs w:val="24"/>
      <w:lang w:val="en-US" w:eastAsia="en-US"/>
    </w:rPr>
  </w:style>
  <w:style w:type="paragraph" w:styleId="Heading1">
    <w:name w:val="heading 1"/>
    <w:basedOn w:val="Normal"/>
    <w:next w:val="Heading2"/>
    <w:qFormat/>
    <w:rsid w:val="008C2396"/>
    <w:pPr>
      <w:keepNext/>
      <w:numPr>
        <w:numId w:val="22"/>
      </w:numPr>
      <w:spacing w:before="120" w:line="360" w:lineRule="auto"/>
      <w:jc w:val="both"/>
      <w:outlineLvl w:val="0"/>
    </w:pPr>
    <w:rPr>
      <w:b/>
      <w:kern w:val="28"/>
      <w:szCs w:val="20"/>
      <w:lang w:val="en-GB"/>
    </w:rPr>
  </w:style>
  <w:style w:type="paragraph" w:styleId="Heading2">
    <w:name w:val="heading 2"/>
    <w:basedOn w:val="Normal"/>
    <w:qFormat/>
    <w:rsid w:val="008C2396"/>
    <w:pPr>
      <w:numPr>
        <w:ilvl w:val="1"/>
        <w:numId w:val="22"/>
      </w:numPr>
      <w:tabs>
        <w:tab w:val="clear" w:pos="716"/>
        <w:tab w:val="num" w:pos="900"/>
      </w:tabs>
      <w:spacing w:before="80" w:line="360" w:lineRule="auto"/>
      <w:ind w:left="900" w:hanging="540"/>
      <w:jc w:val="both"/>
      <w:outlineLvl w:val="1"/>
    </w:pPr>
    <w:rPr>
      <w:rFonts w:eastAsia="MS Mincho" w:cs="Arial"/>
      <w:bCs/>
      <w:iCs/>
      <w:szCs w:val="28"/>
      <w:lang w:val="en-GB"/>
    </w:rPr>
  </w:style>
  <w:style w:type="paragraph" w:styleId="Heading3">
    <w:name w:val="heading 3"/>
    <w:basedOn w:val="Normal"/>
    <w:qFormat/>
    <w:rsid w:val="008C2396"/>
    <w:pPr>
      <w:numPr>
        <w:ilvl w:val="2"/>
        <w:numId w:val="22"/>
      </w:numPr>
      <w:spacing w:before="80" w:line="360" w:lineRule="auto"/>
      <w:jc w:val="both"/>
      <w:outlineLvl w:val="2"/>
    </w:pPr>
    <w:rPr>
      <w:rFonts w:cs="Arial"/>
      <w:bCs/>
      <w:szCs w:val="26"/>
      <w:lang w:val="en-GB"/>
    </w:rPr>
  </w:style>
  <w:style w:type="paragraph" w:styleId="Heading4">
    <w:name w:val="heading 4"/>
    <w:basedOn w:val="Normal"/>
    <w:next w:val="Normal"/>
    <w:qFormat/>
    <w:rsid w:val="008C2396"/>
    <w:pPr>
      <w:keepNext/>
      <w:outlineLvl w:val="3"/>
    </w:pPr>
    <w:rPr>
      <w:rFonts w:ascii="DomDiagonal BT" w:hAnsi="DomDiagonal BT"/>
      <w:b/>
      <w:bCs/>
      <w:color w:val="FF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C2396"/>
    <w:pPr>
      <w:pBdr>
        <w:top w:val="single" w:sz="4" w:space="1" w:color="auto"/>
      </w:pBdr>
      <w:tabs>
        <w:tab w:val="center" w:pos="4860"/>
        <w:tab w:val="right" w:pos="9720"/>
      </w:tabs>
    </w:pPr>
    <w:rPr>
      <w:b/>
      <w:szCs w:val="20"/>
      <w:lang w:val="en-GB"/>
    </w:rPr>
  </w:style>
  <w:style w:type="paragraph" w:styleId="Header">
    <w:name w:val="header"/>
    <w:basedOn w:val="Normal"/>
    <w:rsid w:val="008C2396"/>
    <w:pPr>
      <w:pBdr>
        <w:bottom w:val="single" w:sz="4" w:space="1" w:color="auto"/>
      </w:pBdr>
      <w:tabs>
        <w:tab w:val="center" w:pos="4867"/>
        <w:tab w:val="right" w:pos="9720"/>
      </w:tabs>
      <w:spacing w:after="120"/>
    </w:pPr>
    <w:rPr>
      <w:b/>
      <w:szCs w:val="20"/>
      <w:lang w:val="en-GB"/>
    </w:rPr>
  </w:style>
  <w:style w:type="paragraph" w:customStyle="1" w:styleId="TableText">
    <w:name w:val="Table Text"/>
    <w:basedOn w:val="Normal"/>
    <w:rsid w:val="008C2396"/>
    <w:pPr>
      <w:widowControl w:val="0"/>
    </w:pPr>
    <w:rPr>
      <w:szCs w:val="20"/>
      <w:lang w:val="en-GB"/>
    </w:rPr>
  </w:style>
  <w:style w:type="paragraph" w:customStyle="1" w:styleId="Text1">
    <w:name w:val="Text 1"/>
    <w:basedOn w:val="Normal"/>
    <w:autoRedefine/>
    <w:rsid w:val="008C2396"/>
    <w:pPr>
      <w:spacing w:line="360" w:lineRule="auto"/>
      <w:ind w:left="360"/>
      <w:jc w:val="both"/>
      <w:outlineLvl w:val="1"/>
    </w:pPr>
    <w:rPr>
      <w:rFonts w:eastAsia="MS Mincho"/>
      <w:szCs w:val="20"/>
      <w:lang w:val="en-GB"/>
    </w:rPr>
  </w:style>
  <w:style w:type="paragraph" w:customStyle="1" w:styleId="Text2">
    <w:name w:val="Text 2"/>
    <w:basedOn w:val="Normal"/>
    <w:rsid w:val="008C2396"/>
    <w:pPr>
      <w:spacing w:line="360" w:lineRule="auto"/>
      <w:ind w:left="792"/>
      <w:jc w:val="both"/>
      <w:outlineLvl w:val="1"/>
    </w:pPr>
    <w:rPr>
      <w:rFonts w:eastAsia="MS Mincho"/>
      <w:szCs w:val="20"/>
      <w:lang w:val="en-GB"/>
    </w:rPr>
  </w:style>
  <w:style w:type="paragraph" w:customStyle="1" w:styleId="Text3">
    <w:name w:val="Text 3"/>
    <w:basedOn w:val="Text2"/>
    <w:rsid w:val="008C2396"/>
    <w:pPr>
      <w:ind w:left="1224"/>
    </w:pPr>
  </w:style>
  <w:style w:type="paragraph" w:styleId="Title">
    <w:name w:val="Title"/>
    <w:basedOn w:val="Normal"/>
    <w:qFormat/>
    <w:rsid w:val="008C2396"/>
    <w:pPr>
      <w:spacing w:line="360" w:lineRule="auto"/>
      <w:jc w:val="center"/>
    </w:pPr>
    <w:rPr>
      <w:b/>
      <w:sz w:val="32"/>
      <w:szCs w:val="20"/>
      <w:u w:val="single"/>
      <w:lang w:val="en-GB"/>
    </w:rPr>
  </w:style>
  <w:style w:type="paragraph" w:styleId="BodyText">
    <w:name w:val="Body Text"/>
    <w:basedOn w:val="Normal"/>
    <w:rsid w:val="008C2396"/>
    <w:rPr>
      <w:rFonts w:ascii="DomDiagonal BT" w:hAnsi="DomDiagonal BT"/>
      <w:color w:val="FF0000"/>
      <w:sz w:val="28"/>
    </w:rPr>
  </w:style>
  <w:style w:type="paragraph" w:customStyle="1" w:styleId="Appendexhead">
    <w:name w:val="Appendex head"/>
    <w:basedOn w:val="Title"/>
    <w:rsid w:val="008C2396"/>
    <w:rPr>
      <w:rFonts w:ascii="Times New Roman" w:hAnsi="Times New Roman"/>
      <w:sz w:val="24"/>
    </w:rPr>
  </w:style>
  <w:style w:type="character" w:styleId="Hyperlink">
    <w:name w:val="Hyperlink"/>
    <w:basedOn w:val="DefaultParagraphFont"/>
    <w:rsid w:val="008C2396"/>
    <w:rPr>
      <w:color w:val="0000FF"/>
      <w:u w:val="single"/>
    </w:rPr>
  </w:style>
  <w:style w:type="character" w:styleId="FollowedHyperlink">
    <w:name w:val="FollowedHyperlink"/>
    <w:basedOn w:val="DefaultParagraphFont"/>
    <w:rsid w:val="008C2396"/>
    <w:rPr>
      <w:color w:val="800080"/>
      <w:u w:val="single"/>
    </w:rPr>
  </w:style>
  <w:style w:type="paragraph" w:styleId="NormalWeb">
    <w:name w:val="Normal (Web)"/>
    <w:basedOn w:val="Normal"/>
    <w:rsid w:val="008C2396"/>
    <w:pPr>
      <w:spacing w:before="100" w:beforeAutospacing="1" w:after="100" w:afterAutospacing="1"/>
    </w:pPr>
    <w:rPr>
      <w:rFonts w:ascii="Times New Roman" w:hAnsi="Times New Roman"/>
      <w:sz w:val="24"/>
      <w:lang w:val="en-GB"/>
    </w:rPr>
  </w:style>
  <w:style w:type="paragraph" w:customStyle="1" w:styleId="m-t">
    <w:name w:val="m-t"/>
    <w:basedOn w:val="Normal"/>
    <w:rsid w:val="008C2396"/>
    <w:pPr>
      <w:spacing w:before="100" w:beforeAutospacing="1" w:after="100" w:afterAutospacing="1"/>
    </w:pPr>
    <w:rPr>
      <w:rFonts w:ascii="Times New Roman" w:hAnsi="Times New Roman"/>
      <w:sz w:val="24"/>
      <w:lang w:val="en-GB"/>
    </w:rPr>
  </w:style>
  <w:style w:type="character" w:styleId="Strong">
    <w:name w:val="Strong"/>
    <w:basedOn w:val="DefaultParagraphFont"/>
    <w:qFormat/>
    <w:rsid w:val="008C2396"/>
    <w:rPr>
      <w:b/>
      <w:bCs/>
    </w:rPr>
  </w:style>
  <w:style w:type="paragraph" w:styleId="DocumentMap">
    <w:name w:val="Document Map"/>
    <w:basedOn w:val="Normal"/>
    <w:semiHidden/>
    <w:rsid w:val="008C2396"/>
    <w:pPr>
      <w:shd w:val="clear" w:color="auto" w:fill="000080"/>
    </w:pPr>
    <w:rPr>
      <w:rFonts w:ascii="Tahoma" w:hAnsi="Tahoma" w:cs="Tahoma"/>
    </w:rPr>
  </w:style>
  <w:style w:type="paragraph" w:customStyle="1" w:styleId="Style0">
    <w:name w:val="Style0"/>
    <w:rsid w:val="008C2396"/>
    <w:pPr>
      <w:autoSpaceDE w:val="0"/>
      <w:autoSpaceDN w:val="0"/>
      <w:adjustRightInd w:val="0"/>
    </w:pPr>
    <w:rPr>
      <w:rFonts w:ascii="Arial" w:hAnsi="Arial"/>
      <w:szCs w:val="24"/>
      <w:lang w:val="en-US" w:eastAsia="en-US"/>
    </w:rPr>
  </w:style>
  <w:style w:type="paragraph" w:customStyle="1" w:styleId="articletext">
    <w:name w:val="articletext"/>
    <w:basedOn w:val="Normal"/>
    <w:rsid w:val="008C2396"/>
    <w:pPr>
      <w:spacing w:before="100" w:beforeAutospacing="1" w:after="100" w:afterAutospacing="1"/>
    </w:pPr>
    <w:rPr>
      <w:rFonts w:ascii="Times New Roman" w:hAnsi="Times New Roman"/>
      <w:sz w:val="24"/>
      <w:lang w:val="en-GB"/>
    </w:rPr>
  </w:style>
  <w:style w:type="paragraph" w:customStyle="1" w:styleId="xl24">
    <w:name w:val="xl24"/>
    <w:basedOn w:val="Normal"/>
    <w:rsid w:val="008C2396"/>
    <w:pPr>
      <w:spacing w:before="100" w:beforeAutospacing="1" w:after="100" w:afterAutospacing="1"/>
    </w:pPr>
    <w:rPr>
      <w:rFonts w:cs="Arial"/>
      <w:b/>
      <w:bCs/>
      <w:sz w:val="22"/>
      <w:szCs w:val="22"/>
      <w:lang w:val="en-GB"/>
    </w:rPr>
  </w:style>
  <w:style w:type="paragraph" w:customStyle="1" w:styleId="xl25">
    <w:name w:val="xl25"/>
    <w:basedOn w:val="Normal"/>
    <w:rsid w:val="008C2396"/>
    <w:pPr>
      <w:spacing w:before="100" w:beforeAutospacing="1" w:after="100" w:afterAutospacing="1"/>
      <w:jc w:val="center"/>
    </w:pPr>
    <w:rPr>
      <w:rFonts w:cs="Arial"/>
      <w:b/>
      <w:bCs/>
      <w:sz w:val="22"/>
      <w:szCs w:val="22"/>
      <w:lang w:val="en-GB"/>
    </w:rPr>
  </w:style>
  <w:style w:type="paragraph" w:customStyle="1" w:styleId="xl26">
    <w:name w:val="xl26"/>
    <w:basedOn w:val="Normal"/>
    <w:rsid w:val="008C2396"/>
    <w:pPr>
      <w:spacing w:before="100" w:beforeAutospacing="1" w:after="100" w:afterAutospacing="1"/>
      <w:jc w:val="center"/>
    </w:pPr>
    <w:rPr>
      <w:rFonts w:ascii="Times New Roman" w:hAnsi="Times New Roman"/>
      <w:sz w:val="24"/>
      <w:lang w:val="en-GB"/>
    </w:rPr>
  </w:style>
  <w:style w:type="character" w:customStyle="1" w:styleId="style51">
    <w:name w:val="style51"/>
    <w:basedOn w:val="DefaultParagraphFont"/>
    <w:rsid w:val="008C2396"/>
    <w:rPr>
      <w:b/>
      <w:bCs/>
      <w:sz w:val="20"/>
      <w:szCs w:val="20"/>
    </w:rPr>
  </w:style>
  <w:style w:type="character" w:customStyle="1" w:styleId="Text2Char">
    <w:name w:val="Text 2 Char"/>
    <w:basedOn w:val="DefaultParagraphFont"/>
    <w:rsid w:val="008C2396"/>
    <w:rPr>
      <w:rFonts w:ascii="Arial" w:eastAsia="MS Mincho" w:hAnsi="Arial"/>
      <w:lang w:val="en-GB" w:eastAsia="en-US" w:bidi="ar-SA"/>
    </w:rPr>
  </w:style>
  <w:style w:type="paragraph" w:customStyle="1" w:styleId="FooterLS">
    <w:name w:val="Footer LS"/>
    <w:basedOn w:val="Footer"/>
    <w:rsid w:val="008C2396"/>
    <w:pPr>
      <w:tabs>
        <w:tab w:val="clear" w:pos="4860"/>
        <w:tab w:val="clear" w:pos="9720"/>
        <w:tab w:val="center" w:pos="6929"/>
        <w:tab w:val="right" w:pos="10260"/>
        <w:tab w:val="right" w:pos="13860"/>
      </w:tabs>
    </w:pPr>
  </w:style>
  <w:style w:type="character" w:styleId="PageNumber">
    <w:name w:val="page number"/>
    <w:basedOn w:val="DefaultParagraphFont"/>
    <w:rsid w:val="008C2396"/>
  </w:style>
  <w:style w:type="paragraph" w:styleId="BalloonText">
    <w:name w:val="Balloon Text"/>
    <w:basedOn w:val="Normal"/>
    <w:link w:val="BalloonTextChar"/>
    <w:rsid w:val="00217922"/>
    <w:rPr>
      <w:rFonts w:ascii="Tahoma" w:hAnsi="Tahoma" w:cs="Tahoma"/>
      <w:sz w:val="16"/>
      <w:szCs w:val="16"/>
    </w:rPr>
  </w:style>
  <w:style w:type="character" w:customStyle="1" w:styleId="BalloonTextChar">
    <w:name w:val="Balloon Text Char"/>
    <w:basedOn w:val="DefaultParagraphFont"/>
    <w:link w:val="BalloonText"/>
    <w:rsid w:val="00217922"/>
    <w:rPr>
      <w:rFonts w:ascii="Tahoma" w:hAnsi="Tahoma" w:cs="Tahoma"/>
      <w:sz w:val="16"/>
      <w:szCs w:val="16"/>
      <w:lang w:val="en-US" w:eastAsia="en-US"/>
    </w:rPr>
  </w:style>
  <w:style w:type="paragraph" w:styleId="NoSpacing">
    <w:name w:val="No Spacing"/>
    <w:uiPriority w:val="1"/>
    <w:qFormat/>
    <w:rsid w:val="00377D62"/>
    <w:rPr>
      <w:rFonts w:ascii="Arial" w:hAnsi="Arial"/>
      <w:szCs w:val="24"/>
      <w:lang w:val="en-US" w:eastAsia="en-US"/>
    </w:rPr>
  </w:style>
  <w:style w:type="paragraph" w:styleId="ListParagraph">
    <w:name w:val="List Paragraph"/>
    <w:basedOn w:val="Normal"/>
    <w:uiPriority w:val="34"/>
    <w:qFormat/>
    <w:rsid w:val="00B83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529906">
      <w:bodyDiv w:val="1"/>
      <w:marLeft w:val="0"/>
      <w:marRight w:val="0"/>
      <w:marTop w:val="0"/>
      <w:marBottom w:val="0"/>
      <w:divBdr>
        <w:top w:val="none" w:sz="0" w:space="0" w:color="auto"/>
        <w:left w:val="none" w:sz="0" w:space="0" w:color="auto"/>
        <w:bottom w:val="none" w:sz="0" w:space="0" w:color="auto"/>
        <w:right w:val="none" w:sz="0" w:space="0" w:color="auto"/>
      </w:divBdr>
    </w:div>
    <w:div w:id="641740499">
      <w:bodyDiv w:val="1"/>
      <w:marLeft w:val="0"/>
      <w:marRight w:val="0"/>
      <w:marTop w:val="0"/>
      <w:marBottom w:val="0"/>
      <w:divBdr>
        <w:top w:val="none" w:sz="0" w:space="0" w:color="auto"/>
        <w:left w:val="none" w:sz="0" w:space="0" w:color="auto"/>
        <w:bottom w:val="none" w:sz="0" w:space="0" w:color="auto"/>
        <w:right w:val="none" w:sz="0" w:space="0" w:color="auto"/>
      </w:divBdr>
    </w:div>
    <w:div w:id="1376781567">
      <w:bodyDiv w:val="1"/>
      <w:marLeft w:val="0"/>
      <w:marRight w:val="0"/>
      <w:marTop w:val="0"/>
      <w:marBottom w:val="0"/>
      <w:divBdr>
        <w:top w:val="none" w:sz="0" w:space="0" w:color="auto"/>
        <w:left w:val="none" w:sz="0" w:space="0" w:color="auto"/>
        <w:bottom w:val="none" w:sz="0" w:space="0" w:color="auto"/>
        <w:right w:val="none" w:sz="0" w:space="0" w:color="auto"/>
      </w:divBdr>
    </w:div>
    <w:div w:id="1492256047">
      <w:bodyDiv w:val="1"/>
      <w:marLeft w:val="0"/>
      <w:marRight w:val="0"/>
      <w:marTop w:val="0"/>
      <w:marBottom w:val="0"/>
      <w:divBdr>
        <w:top w:val="none" w:sz="0" w:space="0" w:color="auto"/>
        <w:left w:val="none" w:sz="0" w:space="0" w:color="auto"/>
        <w:bottom w:val="none" w:sz="0" w:space="0" w:color="auto"/>
        <w:right w:val="none" w:sz="0" w:space="0" w:color="auto"/>
      </w:divBdr>
    </w:div>
    <w:div w:id="1543445667">
      <w:bodyDiv w:val="1"/>
      <w:marLeft w:val="0"/>
      <w:marRight w:val="0"/>
      <w:marTop w:val="0"/>
      <w:marBottom w:val="0"/>
      <w:divBdr>
        <w:top w:val="none" w:sz="0" w:space="0" w:color="auto"/>
        <w:left w:val="none" w:sz="0" w:space="0" w:color="auto"/>
        <w:bottom w:val="none" w:sz="0" w:space="0" w:color="auto"/>
        <w:right w:val="none" w:sz="0" w:space="0" w:color="auto"/>
      </w:divBdr>
    </w:div>
    <w:div w:id="1573661270">
      <w:bodyDiv w:val="1"/>
      <w:marLeft w:val="0"/>
      <w:marRight w:val="0"/>
      <w:marTop w:val="0"/>
      <w:marBottom w:val="0"/>
      <w:divBdr>
        <w:top w:val="none" w:sz="0" w:space="0" w:color="auto"/>
        <w:left w:val="none" w:sz="0" w:space="0" w:color="auto"/>
        <w:bottom w:val="none" w:sz="0" w:space="0" w:color="auto"/>
        <w:right w:val="none" w:sz="0" w:space="0" w:color="auto"/>
      </w:divBdr>
    </w:div>
    <w:div w:id="1592394517">
      <w:bodyDiv w:val="1"/>
      <w:marLeft w:val="0"/>
      <w:marRight w:val="0"/>
      <w:marTop w:val="0"/>
      <w:marBottom w:val="0"/>
      <w:divBdr>
        <w:top w:val="none" w:sz="0" w:space="0" w:color="auto"/>
        <w:left w:val="none" w:sz="0" w:space="0" w:color="auto"/>
        <w:bottom w:val="none" w:sz="0" w:space="0" w:color="auto"/>
        <w:right w:val="none" w:sz="0" w:space="0" w:color="auto"/>
      </w:divBdr>
    </w:div>
    <w:div w:id="191773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risM\Application%20Data\Microsoft\Templates\SRM%20CF%20Forensic%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28557-3BC5-4352-BA61-554D8A924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SRM CF Forensic Report.dot</Template>
  <TotalTime>57</TotalTime>
  <Pages>7</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Forensic Report</vt:lpstr>
    </vt:vector>
  </TitlesOfParts>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2017-01-25T19:50:00Z</cp:lastPrinted>
  <dcterms:created xsi:type="dcterms:W3CDTF">2017-01-26T23:36:00Z</dcterms:created>
  <dcterms:modified xsi:type="dcterms:W3CDTF">2018-03-17T14:33:00Z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s Case Ref">
    <vt:lpwstr>R v Normally defendants name</vt:lpwstr>
  </property>
  <property fmtid="{D5CDD505-2E9C-101B-9397-08002B2CF9AE}" pid="3" name="Client">
    <vt:lpwstr>Normally Solicitors Name</vt:lpwstr>
  </property>
  <property fmtid="{D5CDD505-2E9C-101B-9397-08002B2CF9AE}" pid="4" name="Case Name">
    <vt:lpwstr>Normally Defendants name</vt:lpwstr>
  </property>
  <property fmtid="{D5CDD505-2E9C-101B-9397-08002B2CF9AE}" pid="5" name="Report Number">
    <vt:lpwstr>Authors Initials then number eg CLM01</vt:lpwstr>
  </property>
  <property fmtid="{D5CDD505-2E9C-101B-9397-08002B2CF9AE}" pid="6" name="Report Author">
    <vt:lpwstr>eg Mr C L Magee</vt:lpwstr>
  </property>
  <property fmtid="{D5CDD505-2E9C-101B-9397-08002B2CF9AE}" pid="7" name="Report Date">
    <vt:lpwstr>dd Month yyyy</vt:lpwstr>
  </property>
  <property fmtid="{D5CDD505-2E9C-101B-9397-08002B2CF9AE}" pid="8" name="CF Case Ref">
    <vt:lpwstr>CFyymmno</vt:lpwstr>
  </property>
</Properties>
</file>